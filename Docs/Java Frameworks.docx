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ajorBidi"/>
          <w:caps/>
          <w:lang w:val="es-MX"/>
        </w:rPr>
        <w:id w:val="1146235"/>
        <w:docPartObj>
          <w:docPartGallery w:val="Cover Pages"/>
          <w:docPartUnique/>
        </w:docPartObj>
      </w:sdtPr>
      <w:sdtEndPr>
        <w:rPr>
          <w:rFonts w:eastAsiaTheme="minorEastAsia" w:cstheme="minorBidi"/>
          <w:caps w:val="0"/>
        </w:rPr>
      </w:sdtEndPr>
      <w:sdtContent>
        <w:tbl>
          <w:tblPr>
            <w:tblW w:w="5000" w:type="pct"/>
            <w:jc w:val="center"/>
            <w:tblLook w:val="04A0"/>
          </w:tblPr>
          <w:tblGrid>
            <w:gridCol w:w="9620"/>
          </w:tblGrid>
          <w:tr w:rsidR="00E9615F" w:rsidRPr="00727981">
            <w:trPr>
              <w:trHeight w:val="2880"/>
              <w:jc w:val="center"/>
            </w:trPr>
            <w:tc>
              <w:tcPr>
                <w:tcW w:w="5000" w:type="pct"/>
              </w:tcPr>
              <w:p w:rsidR="00E9615F" w:rsidRPr="00727981" w:rsidRDefault="00EC066B" w:rsidP="00EC066B">
                <w:pPr>
                  <w:pStyle w:val="Sinespaciado"/>
                  <w:jc w:val="center"/>
                  <w:rPr>
                    <w:rFonts w:eastAsiaTheme="majorEastAsia" w:cstheme="majorBidi"/>
                    <w:caps/>
                    <w:lang w:val="es-MX"/>
                  </w:rPr>
                </w:pPr>
                <w:r w:rsidRPr="00727981">
                  <w:rPr>
                    <w:rFonts w:eastAsiaTheme="majorEastAsia" w:cstheme="majorBidi"/>
                    <w:caps/>
                    <w:noProof/>
                    <w:lang w:val="es-MX"/>
                  </w:rPr>
                  <w:drawing>
                    <wp:inline distT="0" distB="0" distL="0" distR="0">
                      <wp:extent cx="5971540" cy="1194308"/>
                      <wp:effectExtent l="19050" t="0" r="0" b="0"/>
                      <wp:docPr id="12" name="Imagen 1" descr="http://www.tecgurus.net/images/logojavagurusconfondotras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ecgurus.net/images/logojavagurusconfondotrasn.png"/>
                              <pic:cNvPicPr>
                                <a:picLocks noChangeAspect="1" noChangeArrowheads="1"/>
                              </pic:cNvPicPr>
                            </pic:nvPicPr>
                            <pic:blipFill>
                              <a:blip r:embed="rId9"/>
                              <a:srcRect/>
                              <a:stretch>
                                <a:fillRect/>
                              </a:stretch>
                            </pic:blipFill>
                            <pic:spPr bwMode="auto">
                              <a:xfrm>
                                <a:off x="0" y="0"/>
                                <a:ext cx="5971540" cy="1194308"/>
                              </a:xfrm>
                              <a:prstGeom prst="rect">
                                <a:avLst/>
                              </a:prstGeom>
                              <a:noFill/>
                              <a:ln w="9525">
                                <a:noFill/>
                                <a:miter lim="800000"/>
                                <a:headEnd/>
                                <a:tailEnd/>
                              </a:ln>
                            </pic:spPr>
                          </pic:pic>
                        </a:graphicData>
                      </a:graphic>
                    </wp:inline>
                  </w:drawing>
                </w:r>
              </w:p>
            </w:tc>
          </w:tr>
          <w:tr w:rsidR="00E9615F" w:rsidRPr="00727981">
            <w:trPr>
              <w:trHeight w:val="1440"/>
              <w:jc w:val="center"/>
            </w:trPr>
            <w:sdt>
              <w:sdtPr>
                <w:rPr>
                  <w:rFonts w:eastAsiaTheme="majorEastAsia" w:cstheme="majorBidi"/>
                  <w:b/>
                  <w:shadow/>
                  <w:sz w:val="96"/>
                  <w:szCs w:val="80"/>
                  <w:lang w:val="es-MX"/>
                </w:rPr>
                <w:alias w:val="Título"/>
                <w:id w:val="15524250"/>
                <w:placeholder>
                  <w:docPart w:val="98D34FA1F06042869F596751C21BDAF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9615F" w:rsidRPr="00727981" w:rsidRDefault="00E9615F">
                    <w:pPr>
                      <w:pStyle w:val="Sinespaciado"/>
                      <w:jc w:val="center"/>
                      <w:rPr>
                        <w:rFonts w:eastAsiaTheme="majorEastAsia" w:cstheme="majorBidi"/>
                        <w:sz w:val="96"/>
                        <w:szCs w:val="80"/>
                        <w:lang w:val="es-MX"/>
                      </w:rPr>
                    </w:pPr>
                    <w:r w:rsidRPr="00727981">
                      <w:rPr>
                        <w:rFonts w:eastAsiaTheme="majorEastAsia" w:cstheme="majorBidi"/>
                        <w:b/>
                        <w:shadow/>
                        <w:sz w:val="96"/>
                        <w:szCs w:val="80"/>
                        <w:lang w:val="es-MX"/>
                      </w:rPr>
                      <w:t>Java Frameworks EE</w:t>
                    </w:r>
                  </w:p>
                </w:tc>
              </w:sdtContent>
            </w:sdt>
          </w:tr>
          <w:tr w:rsidR="00E9615F" w:rsidRPr="00727981">
            <w:trPr>
              <w:trHeight w:val="720"/>
              <w:jc w:val="center"/>
            </w:trPr>
            <w:sdt>
              <w:sdtPr>
                <w:rPr>
                  <w:rFonts w:eastAsiaTheme="majorEastAsia" w:cstheme="majorBidi"/>
                  <w:sz w:val="44"/>
                  <w:szCs w:val="44"/>
                  <w:lang w:val="es-MX"/>
                </w:rPr>
                <w:alias w:val="Subtítulo"/>
                <w:id w:val="15524255"/>
                <w:placeholder>
                  <w:docPart w:val="153C5E1959D043A0B7DE781F08726E4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9615F" w:rsidRPr="00727981" w:rsidRDefault="00E9615F" w:rsidP="00E9615F">
                    <w:pPr>
                      <w:pStyle w:val="Sinespaciado"/>
                      <w:jc w:val="center"/>
                      <w:rPr>
                        <w:rFonts w:eastAsiaTheme="majorEastAsia" w:cstheme="majorBidi"/>
                        <w:sz w:val="44"/>
                        <w:szCs w:val="44"/>
                        <w:lang w:val="es-MX"/>
                      </w:rPr>
                    </w:pPr>
                    <w:r w:rsidRPr="00727981">
                      <w:rPr>
                        <w:rFonts w:eastAsiaTheme="majorEastAsia" w:cstheme="majorBidi"/>
                        <w:sz w:val="44"/>
                        <w:szCs w:val="44"/>
                        <w:lang w:val="es-MX"/>
                      </w:rPr>
                      <w:t>Apuntes de curso</w:t>
                    </w:r>
                  </w:p>
                </w:tc>
              </w:sdtContent>
            </w:sdt>
          </w:tr>
          <w:tr w:rsidR="00E9615F" w:rsidRPr="00727981">
            <w:trPr>
              <w:trHeight w:val="360"/>
              <w:jc w:val="center"/>
            </w:trPr>
            <w:tc>
              <w:tcPr>
                <w:tcW w:w="5000" w:type="pct"/>
                <w:vAlign w:val="center"/>
              </w:tcPr>
              <w:p w:rsidR="00E9615F" w:rsidRPr="00727981" w:rsidRDefault="00E9615F">
                <w:pPr>
                  <w:pStyle w:val="Sinespaciado"/>
                  <w:jc w:val="center"/>
                  <w:rPr>
                    <w:lang w:val="es-MX"/>
                  </w:rPr>
                </w:pPr>
              </w:p>
            </w:tc>
          </w:tr>
          <w:tr w:rsidR="00E9615F" w:rsidRPr="00727981">
            <w:trPr>
              <w:trHeight w:val="360"/>
              <w:jc w:val="center"/>
            </w:trPr>
            <w:tc>
              <w:tcPr>
                <w:tcW w:w="5000" w:type="pct"/>
                <w:vAlign w:val="center"/>
              </w:tcPr>
              <w:sdt>
                <w:sdtPr>
                  <w:rPr>
                    <w:b/>
                    <w:bCs/>
                    <w:lang w:val="es-MX"/>
                  </w:rPr>
                  <w:alias w:val="Autor"/>
                  <w:id w:val="15524260"/>
                  <w:placeholder>
                    <w:docPart w:val="2C0324C5C230468B9B16EB9B7C8B4588"/>
                  </w:placeholder>
                  <w:dataBinding w:prefixMappings="xmlns:ns0='http://schemas.openxmlformats.org/package/2006/metadata/core-properties' xmlns:ns1='http://purl.org/dc/elements/1.1/'" w:xpath="/ns0:coreProperties[1]/ns1:creator[1]" w:storeItemID="{6C3C8BC8-F283-45AE-878A-BAB7291924A1}"/>
                  <w:text/>
                </w:sdtPr>
                <w:sdtContent>
                  <w:p w:rsidR="00E9615F" w:rsidRPr="00727981" w:rsidRDefault="00E9615F">
                    <w:pPr>
                      <w:pStyle w:val="Sinespaciado"/>
                      <w:jc w:val="center"/>
                      <w:rPr>
                        <w:b/>
                        <w:bCs/>
                        <w:lang w:val="es-MX"/>
                      </w:rPr>
                    </w:pPr>
                    <w:r w:rsidRPr="00727981">
                      <w:rPr>
                        <w:b/>
                        <w:bCs/>
                        <w:lang w:val="es-MX"/>
                      </w:rPr>
                      <w:t>Raúl Gerardo Vázquez González</w:t>
                    </w:r>
                  </w:p>
                </w:sdtContent>
              </w:sdt>
              <w:sdt>
                <w:sdtPr>
                  <w:rPr>
                    <w:b/>
                    <w:bCs/>
                    <w:lang w:val="es-MX"/>
                  </w:rPr>
                  <w:alias w:val="Palabras clave"/>
                  <w:id w:val="1146315"/>
                  <w:placeholder>
                    <w:docPart w:val="DC32C0CFD25C4445B9E495337D8FA439"/>
                  </w:placeholder>
                  <w:dataBinding w:prefixMappings="xmlns:ns0='http://purl.org/dc/elements/1.1/' xmlns:ns1='http://schemas.openxmlformats.org/package/2006/metadata/core-properties' " w:xpath="/ns1:coreProperties[1]/ns1:keywords[1]" w:storeItemID="{6C3C8BC8-F283-45AE-878A-BAB7291924A1}"/>
                  <w:text/>
                </w:sdtPr>
                <w:sdtContent>
                  <w:p w:rsidR="00E9615F" w:rsidRPr="00727981" w:rsidRDefault="00F45096">
                    <w:pPr>
                      <w:pStyle w:val="Sinespaciado"/>
                      <w:jc w:val="center"/>
                      <w:rPr>
                        <w:b/>
                        <w:bCs/>
                        <w:lang w:val="es-MX"/>
                      </w:rPr>
                    </w:pPr>
                    <w:r w:rsidRPr="00727981">
                      <w:rPr>
                        <w:b/>
                        <w:bCs/>
                        <w:lang w:val="es-MX"/>
                      </w:rPr>
                      <w:t>Giovanny Rodriguez Aguilar</w:t>
                    </w:r>
                  </w:p>
                </w:sdtContent>
              </w:sdt>
            </w:tc>
          </w:tr>
          <w:tr w:rsidR="00E9615F" w:rsidRPr="00727981">
            <w:trPr>
              <w:trHeight w:val="360"/>
              <w:jc w:val="center"/>
            </w:trPr>
            <w:sdt>
              <w:sdtPr>
                <w:rPr>
                  <w:b/>
                  <w:bCs/>
                  <w:lang w:val="es-MX"/>
                </w:rPr>
                <w:alias w:val="Fecha"/>
                <w:id w:val="516659546"/>
                <w:placeholder>
                  <w:docPart w:val="2D71B9A9400E40A2B5A4E1741D29D58C"/>
                </w:placeholder>
                <w:dataBinding w:prefixMappings="xmlns:ns0='http://schemas.microsoft.com/office/2006/coverPageProps'" w:xpath="/ns0:CoverPageProperties[1]/ns0:PublishDate[1]" w:storeItemID="{55AF091B-3C7A-41E3-B477-F2FDAA23CFDA}"/>
                <w:date>
                  <w:dateFormat w:val="dd/MM/yyyy"/>
                  <w:lid w:val="es-ES"/>
                  <w:storeMappedDataAs w:val="dateTime"/>
                  <w:calendar w:val="gregorian"/>
                </w:date>
              </w:sdtPr>
              <w:sdtContent>
                <w:tc>
                  <w:tcPr>
                    <w:tcW w:w="5000" w:type="pct"/>
                    <w:vAlign w:val="center"/>
                  </w:tcPr>
                  <w:p w:rsidR="00E9615F" w:rsidRPr="00727981" w:rsidRDefault="00E9615F" w:rsidP="00E9615F">
                    <w:pPr>
                      <w:pStyle w:val="Sinespaciado"/>
                      <w:jc w:val="center"/>
                      <w:rPr>
                        <w:b/>
                        <w:bCs/>
                        <w:lang w:val="es-MX"/>
                      </w:rPr>
                    </w:pPr>
                    <w:r w:rsidRPr="00727981">
                      <w:rPr>
                        <w:b/>
                        <w:bCs/>
                        <w:lang w:val="es-MX"/>
                      </w:rPr>
                      <w:t>Junio 2013</w:t>
                    </w:r>
                  </w:p>
                </w:tc>
              </w:sdtContent>
            </w:sdt>
          </w:tr>
        </w:tbl>
        <w:p w:rsidR="00E9615F" w:rsidRPr="00727981" w:rsidRDefault="00E9615F"/>
        <w:p w:rsidR="00E9615F" w:rsidRPr="00727981" w:rsidRDefault="00E9615F"/>
        <w:tbl>
          <w:tblPr>
            <w:tblpPr w:leftFromText="187" w:rightFromText="187" w:horzAnchor="margin" w:tblpXSpec="center" w:tblpYSpec="bottom"/>
            <w:tblW w:w="5000" w:type="pct"/>
            <w:tblLook w:val="04A0"/>
          </w:tblPr>
          <w:tblGrid>
            <w:gridCol w:w="9620"/>
          </w:tblGrid>
          <w:tr w:rsidR="00E9615F" w:rsidRPr="00727981">
            <w:sdt>
              <w:sdtPr>
                <w:rPr>
                  <w:lang w:val="es-MX"/>
                </w:rPr>
                <w:alias w:val="Abstracto"/>
                <w:id w:val="8276291"/>
                <w:placeholder>
                  <w:docPart w:val="7519FB6A1C4C41BDA45EE27B1F0DDF0F"/>
                </w:placeholder>
                <w:dataBinding w:prefixMappings="xmlns:ns0='http://schemas.microsoft.com/office/2006/coverPageProps'" w:xpath="/ns0:CoverPageProperties[1]/ns0:Abstract[1]" w:storeItemID="{55AF091B-3C7A-41E3-B477-F2FDAA23CFDA}"/>
                <w:text/>
              </w:sdtPr>
              <w:sdtContent>
                <w:tc>
                  <w:tcPr>
                    <w:tcW w:w="5000" w:type="pct"/>
                  </w:tcPr>
                  <w:p w:rsidR="00E9615F" w:rsidRPr="00727981" w:rsidRDefault="00F70C3E" w:rsidP="00407382">
                    <w:pPr>
                      <w:pStyle w:val="Sinespaciado"/>
                      <w:rPr>
                        <w:lang w:val="es-MX"/>
                      </w:rPr>
                    </w:pPr>
                    <w:r w:rsidRPr="00727981">
                      <w:rPr>
                        <w:lang w:val="es-MX"/>
                      </w:rPr>
                      <w:t>Este documento es destinado como apuntes de apoyo y ejercicios para los alumnos del curso Java Frameworks EE</w:t>
                    </w:r>
                    <w:r w:rsidR="00407382" w:rsidRPr="00727981">
                      <w:rPr>
                        <w:lang w:val="es-MX"/>
                      </w:rPr>
                      <w:t>.</w:t>
                    </w:r>
                  </w:p>
                </w:tc>
              </w:sdtContent>
            </w:sdt>
          </w:tr>
        </w:tbl>
        <w:p w:rsidR="00E9615F" w:rsidRPr="00727981" w:rsidRDefault="00E9615F"/>
        <w:p w:rsidR="00E9615F" w:rsidRPr="00727981" w:rsidRDefault="00E9615F">
          <w:pPr>
            <w:rPr>
              <w:rFonts w:eastAsia="Arial" w:cs="Arial"/>
              <w:color w:val="000000"/>
            </w:rPr>
          </w:pPr>
          <w:r w:rsidRPr="00727981">
            <w:br w:type="page"/>
          </w:r>
        </w:p>
      </w:sdtContent>
    </w:sdt>
    <w:sdt>
      <w:sdtPr>
        <w:id w:val="79673365"/>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FA6C6D" w:rsidRDefault="00FA6C6D">
          <w:pPr>
            <w:pStyle w:val="TtulodeTDC"/>
          </w:pPr>
          <w:r>
            <w:t>Contenido</w:t>
          </w:r>
        </w:p>
        <w:p w:rsidR="00B8470B" w:rsidRDefault="00FA6C6D">
          <w:pPr>
            <w:pStyle w:val="TDC1"/>
            <w:tabs>
              <w:tab w:val="right" w:leader="dot" w:pos="9394"/>
            </w:tabs>
            <w:rPr>
              <w:noProof/>
              <w:lang w:val="en-US"/>
            </w:rPr>
          </w:pPr>
          <w:r>
            <w:rPr>
              <w:lang w:val="es-ES"/>
            </w:rPr>
            <w:fldChar w:fldCharType="begin"/>
          </w:r>
          <w:r>
            <w:rPr>
              <w:lang w:val="es-ES"/>
            </w:rPr>
            <w:instrText xml:space="preserve"> TOC \o "1-3" \h \z \u </w:instrText>
          </w:r>
          <w:r>
            <w:rPr>
              <w:lang w:val="es-ES"/>
            </w:rPr>
            <w:fldChar w:fldCharType="separate"/>
          </w:r>
          <w:hyperlink w:anchor="_Toc358906231" w:history="1">
            <w:r w:rsidR="00B8470B" w:rsidRPr="00DF67CE">
              <w:rPr>
                <w:rStyle w:val="Hipervnculo"/>
                <w:noProof/>
              </w:rPr>
              <w:t>Introducción</w:t>
            </w:r>
            <w:r w:rsidR="00B8470B">
              <w:rPr>
                <w:noProof/>
                <w:webHidden/>
              </w:rPr>
              <w:tab/>
            </w:r>
            <w:r w:rsidR="00B8470B">
              <w:rPr>
                <w:noProof/>
                <w:webHidden/>
              </w:rPr>
              <w:fldChar w:fldCharType="begin"/>
            </w:r>
            <w:r w:rsidR="00B8470B">
              <w:rPr>
                <w:noProof/>
                <w:webHidden/>
              </w:rPr>
              <w:instrText xml:space="preserve"> PAGEREF _Toc358906231 \h </w:instrText>
            </w:r>
            <w:r w:rsidR="00B8470B">
              <w:rPr>
                <w:noProof/>
                <w:webHidden/>
              </w:rPr>
            </w:r>
            <w:r w:rsidR="00B8470B">
              <w:rPr>
                <w:noProof/>
                <w:webHidden/>
              </w:rPr>
              <w:fldChar w:fldCharType="separate"/>
            </w:r>
            <w:r w:rsidR="00B8470B">
              <w:rPr>
                <w:noProof/>
                <w:webHidden/>
              </w:rPr>
              <w:t>3</w:t>
            </w:r>
            <w:r w:rsidR="00B8470B">
              <w:rPr>
                <w:noProof/>
                <w:webHidden/>
              </w:rPr>
              <w:fldChar w:fldCharType="end"/>
            </w:r>
          </w:hyperlink>
        </w:p>
        <w:p w:rsidR="00B8470B" w:rsidRDefault="00B8470B">
          <w:pPr>
            <w:pStyle w:val="TDC1"/>
            <w:tabs>
              <w:tab w:val="right" w:leader="dot" w:pos="9394"/>
            </w:tabs>
            <w:rPr>
              <w:noProof/>
              <w:lang w:val="en-US"/>
            </w:rPr>
          </w:pPr>
          <w:hyperlink w:anchor="_Toc358906232" w:history="1">
            <w:r w:rsidRPr="00DF67CE">
              <w:rPr>
                <w:rStyle w:val="Hipervnculo"/>
                <w:noProof/>
              </w:rPr>
              <w:t>Maven</w:t>
            </w:r>
            <w:r>
              <w:rPr>
                <w:noProof/>
                <w:webHidden/>
              </w:rPr>
              <w:tab/>
            </w:r>
            <w:r>
              <w:rPr>
                <w:noProof/>
                <w:webHidden/>
              </w:rPr>
              <w:fldChar w:fldCharType="begin"/>
            </w:r>
            <w:r>
              <w:rPr>
                <w:noProof/>
                <w:webHidden/>
              </w:rPr>
              <w:instrText xml:space="preserve"> PAGEREF _Toc358906232 \h </w:instrText>
            </w:r>
            <w:r>
              <w:rPr>
                <w:noProof/>
                <w:webHidden/>
              </w:rPr>
            </w:r>
            <w:r>
              <w:rPr>
                <w:noProof/>
                <w:webHidden/>
              </w:rPr>
              <w:fldChar w:fldCharType="separate"/>
            </w:r>
            <w:r>
              <w:rPr>
                <w:noProof/>
                <w:webHidden/>
              </w:rPr>
              <w:t>4</w:t>
            </w:r>
            <w:r>
              <w:rPr>
                <w:noProof/>
                <w:webHidden/>
              </w:rPr>
              <w:fldChar w:fldCharType="end"/>
            </w:r>
          </w:hyperlink>
        </w:p>
        <w:p w:rsidR="00B8470B" w:rsidRDefault="00B8470B">
          <w:pPr>
            <w:pStyle w:val="TDC2"/>
            <w:tabs>
              <w:tab w:val="right" w:leader="dot" w:pos="9394"/>
            </w:tabs>
            <w:rPr>
              <w:noProof/>
              <w:lang w:val="en-US"/>
            </w:rPr>
          </w:pPr>
          <w:hyperlink w:anchor="_Toc358906233" w:history="1">
            <w:r w:rsidRPr="00DF67CE">
              <w:rPr>
                <w:rStyle w:val="Hipervnculo"/>
                <w:noProof/>
              </w:rPr>
              <w:t>Maven eclipse plugin</w:t>
            </w:r>
            <w:r>
              <w:rPr>
                <w:noProof/>
                <w:webHidden/>
              </w:rPr>
              <w:tab/>
            </w:r>
            <w:r>
              <w:rPr>
                <w:noProof/>
                <w:webHidden/>
              </w:rPr>
              <w:fldChar w:fldCharType="begin"/>
            </w:r>
            <w:r>
              <w:rPr>
                <w:noProof/>
                <w:webHidden/>
              </w:rPr>
              <w:instrText xml:space="preserve"> PAGEREF _Toc358906233 \h </w:instrText>
            </w:r>
            <w:r>
              <w:rPr>
                <w:noProof/>
                <w:webHidden/>
              </w:rPr>
            </w:r>
            <w:r>
              <w:rPr>
                <w:noProof/>
                <w:webHidden/>
              </w:rPr>
              <w:fldChar w:fldCharType="separate"/>
            </w:r>
            <w:r>
              <w:rPr>
                <w:noProof/>
                <w:webHidden/>
              </w:rPr>
              <w:t>5</w:t>
            </w:r>
            <w:r>
              <w:rPr>
                <w:noProof/>
                <w:webHidden/>
              </w:rPr>
              <w:fldChar w:fldCharType="end"/>
            </w:r>
          </w:hyperlink>
        </w:p>
        <w:p w:rsidR="00B8470B" w:rsidRDefault="00B8470B">
          <w:pPr>
            <w:pStyle w:val="TDC3"/>
            <w:tabs>
              <w:tab w:val="right" w:leader="dot" w:pos="9394"/>
            </w:tabs>
            <w:rPr>
              <w:noProof/>
              <w:lang w:val="en-US"/>
            </w:rPr>
          </w:pPr>
          <w:hyperlink w:anchor="_Toc358906234" w:history="1">
            <w:r w:rsidRPr="00DF67CE">
              <w:rPr>
                <w:rStyle w:val="Hipervnculo"/>
                <w:noProof/>
              </w:rPr>
              <w:t>Instalar maven plugin desde el sitio de marketplace de eclipse</w:t>
            </w:r>
            <w:r>
              <w:rPr>
                <w:noProof/>
                <w:webHidden/>
              </w:rPr>
              <w:tab/>
            </w:r>
            <w:r>
              <w:rPr>
                <w:noProof/>
                <w:webHidden/>
              </w:rPr>
              <w:fldChar w:fldCharType="begin"/>
            </w:r>
            <w:r>
              <w:rPr>
                <w:noProof/>
                <w:webHidden/>
              </w:rPr>
              <w:instrText xml:space="preserve"> PAGEREF _Toc358906234 \h </w:instrText>
            </w:r>
            <w:r>
              <w:rPr>
                <w:noProof/>
                <w:webHidden/>
              </w:rPr>
            </w:r>
            <w:r>
              <w:rPr>
                <w:noProof/>
                <w:webHidden/>
              </w:rPr>
              <w:fldChar w:fldCharType="separate"/>
            </w:r>
            <w:r>
              <w:rPr>
                <w:noProof/>
                <w:webHidden/>
              </w:rPr>
              <w:t>5</w:t>
            </w:r>
            <w:r>
              <w:rPr>
                <w:noProof/>
                <w:webHidden/>
              </w:rPr>
              <w:fldChar w:fldCharType="end"/>
            </w:r>
          </w:hyperlink>
        </w:p>
        <w:p w:rsidR="00B8470B" w:rsidRDefault="00B8470B">
          <w:pPr>
            <w:pStyle w:val="TDC3"/>
            <w:tabs>
              <w:tab w:val="right" w:leader="dot" w:pos="9394"/>
            </w:tabs>
            <w:rPr>
              <w:noProof/>
              <w:lang w:val="en-US"/>
            </w:rPr>
          </w:pPr>
          <w:hyperlink w:anchor="_Toc358906235" w:history="1">
            <w:r w:rsidRPr="00DF67CE">
              <w:rPr>
                <w:rStyle w:val="Hipervnculo"/>
                <w:noProof/>
              </w:rPr>
              <w:t>Instalar maven eclipse plugin desde Elcipse/Help/Eclipse Marketplace…</w:t>
            </w:r>
            <w:r>
              <w:rPr>
                <w:noProof/>
                <w:webHidden/>
              </w:rPr>
              <w:tab/>
            </w:r>
            <w:r>
              <w:rPr>
                <w:noProof/>
                <w:webHidden/>
              </w:rPr>
              <w:fldChar w:fldCharType="begin"/>
            </w:r>
            <w:r>
              <w:rPr>
                <w:noProof/>
                <w:webHidden/>
              </w:rPr>
              <w:instrText xml:space="preserve"> PAGEREF _Toc358906235 \h </w:instrText>
            </w:r>
            <w:r>
              <w:rPr>
                <w:noProof/>
                <w:webHidden/>
              </w:rPr>
            </w:r>
            <w:r>
              <w:rPr>
                <w:noProof/>
                <w:webHidden/>
              </w:rPr>
              <w:fldChar w:fldCharType="separate"/>
            </w:r>
            <w:r>
              <w:rPr>
                <w:noProof/>
                <w:webHidden/>
              </w:rPr>
              <w:t>5</w:t>
            </w:r>
            <w:r>
              <w:rPr>
                <w:noProof/>
                <w:webHidden/>
              </w:rPr>
              <w:fldChar w:fldCharType="end"/>
            </w:r>
          </w:hyperlink>
        </w:p>
        <w:p w:rsidR="00B8470B" w:rsidRDefault="00B8470B">
          <w:pPr>
            <w:pStyle w:val="TDC2"/>
            <w:tabs>
              <w:tab w:val="right" w:leader="dot" w:pos="9394"/>
            </w:tabs>
            <w:rPr>
              <w:noProof/>
              <w:lang w:val="en-US"/>
            </w:rPr>
          </w:pPr>
          <w:hyperlink w:anchor="_Toc358906236" w:history="1">
            <w:r w:rsidRPr="00DF67CE">
              <w:rPr>
                <w:rStyle w:val="Hipervnculo"/>
                <w:noProof/>
              </w:rPr>
              <w:t>Laboratorio 1: Creando un proyecto maven</w:t>
            </w:r>
            <w:r>
              <w:rPr>
                <w:noProof/>
                <w:webHidden/>
              </w:rPr>
              <w:tab/>
            </w:r>
            <w:r>
              <w:rPr>
                <w:noProof/>
                <w:webHidden/>
              </w:rPr>
              <w:fldChar w:fldCharType="begin"/>
            </w:r>
            <w:r>
              <w:rPr>
                <w:noProof/>
                <w:webHidden/>
              </w:rPr>
              <w:instrText xml:space="preserve"> PAGEREF _Toc358906236 \h </w:instrText>
            </w:r>
            <w:r>
              <w:rPr>
                <w:noProof/>
                <w:webHidden/>
              </w:rPr>
            </w:r>
            <w:r>
              <w:rPr>
                <w:noProof/>
                <w:webHidden/>
              </w:rPr>
              <w:fldChar w:fldCharType="separate"/>
            </w:r>
            <w:r>
              <w:rPr>
                <w:noProof/>
                <w:webHidden/>
              </w:rPr>
              <w:t>6</w:t>
            </w:r>
            <w:r>
              <w:rPr>
                <w:noProof/>
                <w:webHidden/>
              </w:rPr>
              <w:fldChar w:fldCharType="end"/>
            </w:r>
          </w:hyperlink>
        </w:p>
        <w:p w:rsidR="00B8470B" w:rsidRDefault="00B8470B">
          <w:pPr>
            <w:pStyle w:val="TDC2"/>
            <w:tabs>
              <w:tab w:val="right" w:leader="dot" w:pos="9394"/>
            </w:tabs>
            <w:rPr>
              <w:noProof/>
              <w:lang w:val="en-US"/>
            </w:rPr>
          </w:pPr>
          <w:hyperlink w:anchor="_Toc358906237" w:history="1">
            <w:r w:rsidRPr="00DF67CE">
              <w:rPr>
                <w:rStyle w:val="Hipervnculo"/>
                <w:noProof/>
              </w:rPr>
              <w:t>Estructura proporcionada por Maven.</w:t>
            </w:r>
            <w:r>
              <w:rPr>
                <w:noProof/>
                <w:webHidden/>
              </w:rPr>
              <w:tab/>
            </w:r>
            <w:r>
              <w:rPr>
                <w:noProof/>
                <w:webHidden/>
              </w:rPr>
              <w:fldChar w:fldCharType="begin"/>
            </w:r>
            <w:r>
              <w:rPr>
                <w:noProof/>
                <w:webHidden/>
              </w:rPr>
              <w:instrText xml:space="preserve"> PAGEREF _Toc358906237 \h </w:instrText>
            </w:r>
            <w:r>
              <w:rPr>
                <w:noProof/>
                <w:webHidden/>
              </w:rPr>
            </w:r>
            <w:r>
              <w:rPr>
                <w:noProof/>
                <w:webHidden/>
              </w:rPr>
              <w:fldChar w:fldCharType="separate"/>
            </w:r>
            <w:r>
              <w:rPr>
                <w:noProof/>
                <w:webHidden/>
              </w:rPr>
              <w:t>11</w:t>
            </w:r>
            <w:r>
              <w:rPr>
                <w:noProof/>
                <w:webHidden/>
              </w:rPr>
              <w:fldChar w:fldCharType="end"/>
            </w:r>
          </w:hyperlink>
        </w:p>
        <w:p w:rsidR="00B8470B" w:rsidRDefault="00B8470B">
          <w:pPr>
            <w:pStyle w:val="TDC1"/>
            <w:tabs>
              <w:tab w:val="right" w:leader="dot" w:pos="9394"/>
            </w:tabs>
            <w:rPr>
              <w:noProof/>
              <w:lang w:val="en-US"/>
            </w:rPr>
          </w:pPr>
          <w:hyperlink w:anchor="_Toc358906238" w:history="1">
            <w:r w:rsidRPr="00DF67CE">
              <w:rPr>
                <w:rStyle w:val="Hipervnculo"/>
                <w:noProof/>
              </w:rPr>
              <w:t>Strust2</w:t>
            </w:r>
            <w:r>
              <w:rPr>
                <w:noProof/>
                <w:webHidden/>
              </w:rPr>
              <w:tab/>
            </w:r>
            <w:r>
              <w:rPr>
                <w:noProof/>
                <w:webHidden/>
              </w:rPr>
              <w:fldChar w:fldCharType="begin"/>
            </w:r>
            <w:r>
              <w:rPr>
                <w:noProof/>
                <w:webHidden/>
              </w:rPr>
              <w:instrText xml:space="preserve"> PAGEREF _Toc358906238 \h </w:instrText>
            </w:r>
            <w:r>
              <w:rPr>
                <w:noProof/>
                <w:webHidden/>
              </w:rPr>
            </w:r>
            <w:r>
              <w:rPr>
                <w:noProof/>
                <w:webHidden/>
              </w:rPr>
              <w:fldChar w:fldCharType="separate"/>
            </w:r>
            <w:r>
              <w:rPr>
                <w:noProof/>
                <w:webHidden/>
              </w:rPr>
              <w:t>12</w:t>
            </w:r>
            <w:r>
              <w:rPr>
                <w:noProof/>
                <w:webHidden/>
              </w:rPr>
              <w:fldChar w:fldCharType="end"/>
            </w:r>
          </w:hyperlink>
        </w:p>
        <w:p w:rsidR="00FA6C6D" w:rsidRDefault="00FA6C6D">
          <w:pPr>
            <w:rPr>
              <w:lang w:val="es-ES"/>
            </w:rPr>
          </w:pPr>
          <w:r>
            <w:rPr>
              <w:lang w:val="es-ES"/>
            </w:rPr>
            <w:fldChar w:fldCharType="end"/>
          </w:r>
        </w:p>
      </w:sdtContent>
    </w:sdt>
    <w:p w:rsidR="00FF2D13" w:rsidRPr="00727981" w:rsidRDefault="00FF2D13" w:rsidP="00525D46">
      <w:pPr>
        <w:pStyle w:val="Ttulo1"/>
        <w:rPr>
          <w:rFonts w:asciiTheme="minorHAnsi" w:eastAsia="Arial" w:hAnsiTheme="minorHAnsi" w:cs="Arial"/>
          <w:color w:val="000000"/>
        </w:rPr>
      </w:pPr>
      <w:r w:rsidRPr="00727981">
        <w:rPr>
          <w:rFonts w:asciiTheme="minorHAnsi" w:hAnsiTheme="minorHAnsi"/>
        </w:rPr>
        <w:br w:type="page"/>
      </w:r>
    </w:p>
    <w:p w:rsidR="00E84B69" w:rsidRPr="00727981" w:rsidRDefault="00FF2D13" w:rsidP="00FF2D13">
      <w:pPr>
        <w:pStyle w:val="Ttulo1"/>
        <w:rPr>
          <w:rFonts w:asciiTheme="minorHAnsi" w:hAnsiTheme="minorHAnsi"/>
        </w:rPr>
      </w:pPr>
      <w:bookmarkStart w:id="0" w:name="_Toc358904765"/>
      <w:bookmarkStart w:id="1" w:name="_Toc358904849"/>
      <w:bookmarkStart w:id="2" w:name="_Toc358906231"/>
      <w:r w:rsidRPr="00727981">
        <w:rPr>
          <w:rFonts w:asciiTheme="minorHAnsi" w:hAnsiTheme="minorHAnsi"/>
        </w:rPr>
        <w:lastRenderedPageBreak/>
        <w:t>Introducción</w:t>
      </w:r>
      <w:bookmarkEnd w:id="0"/>
      <w:bookmarkEnd w:id="1"/>
      <w:bookmarkEnd w:id="2"/>
    </w:p>
    <w:p w:rsidR="00A80717" w:rsidRPr="00727981" w:rsidRDefault="00407382" w:rsidP="00525D46">
      <w:r w:rsidRPr="00727981">
        <w:t>El presente manual no debe considerarse terminado; todo lo que aparece en el tendrá que ser revisado varias veces antes. Las gráficas y las pantallas que se muestran aquí tienen el único propósito de ilustrar la funcionalidad y pasos a seguir durante la evolución del presente curso.</w:t>
      </w:r>
      <w:r w:rsidR="00A80717" w:rsidRPr="00727981">
        <w:br w:type="page"/>
      </w:r>
    </w:p>
    <w:p w:rsidR="00A80717" w:rsidRPr="00727981" w:rsidRDefault="00A80717" w:rsidP="00A80717">
      <w:pPr>
        <w:pStyle w:val="Ttulo1"/>
        <w:rPr>
          <w:rFonts w:asciiTheme="minorHAnsi" w:hAnsiTheme="minorHAnsi"/>
        </w:rPr>
      </w:pPr>
      <w:bookmarkStart w:id="3" w:name="_Toc358904766"/>
      <w:bookmarkStart w:id="4" w:name="_Toc358904850"/>
      <w:bookmarkStart w:id="5" w:name="_Toc358906232"/>
      <w:r w:rsidRPr="00727981">
        <w:rPr>
          <w:rFonts w:asciiTheme="minorHAnsi" w:hAnsiTheme="minorHAnsi"/>
        </w:rPr>
        <w:lastRenderedPageBreak/>
        <w:t>Maven</w:t>
      </w:r>
      <w:bookmarkEnd w:id="3"/>
      <w:bookmarkEnd w:id="4"/>
      <w:bookmarkEnd w:id="5"/>
    </w:p>
    <w:p w:rsidR="00A80717" w:rsidRPr="00727981" w:rsidRDefault="00A75A96" w:rsidP="009B00C4">
      <w:r w:rsidRPr="00727981">
        <w:t>Apache Maven</w:t>
      </w:r>
      <w:r w:rsidR="00D9324A" w:rsidRPr="00727981">
        <w:rPr>
          <w:rStyle w:val="Refdenotaalpie"/>
        </w:rPr>
        <w:footnoteReference w:id="2"/>
      </w:r>
      <w:r w:rsidRPr="00727981">
        <w:t xml:space="preserve"> es un software de gestión de proyectos y una herramienta de comprensión. Basado en el concepto de un modelo de objeto de proyecto (POM), Maven puede gestionar construcción de un proyecto, los informes y la documentación de una pieza central de la información</w:t>
      </w:r>
      <w:r w:rsidR="00D9324A" w:rsidRPr="00727981">
        <w:t>.</w:t>
      </w:r>
    </w:p>
    <w:p w:rsidR="00525D46" w:rsidRPr="00727981" w:rsidRDefault="00362A5D">
      <w:bookmarkStart w:id="6" w:name="h.2tiegn7wr1un" w:colFirst="0" w:colLast="0"/>
      <w:bookmarkEnd w:id="6"/>
      <w:r w:rsidRPr="00A46257">
        <w:rPr>
          <w:noProof/>
          <w:lang w:val="es-ES"/>
        </w:rPr>
        <w:pict>
          <v:shapetype id="_x0000_t202" coordsize="21600,21600" o:spt="202" path="m,l,21600r21600,l21600,xe">
            <v:stroke joinstyle="miter"/>
            <v:path gradientshapeok="t" o:connecttype="rect"/>
          </v:shapetype>
          <v:shape id="_x0000_s1035" type="#_x0000_t202" style="position:absolute;margin-left:0;margin-top:0;width:520.3pt;height:352.7pt;z-index:251664384;mso-position-horizontal:center;mso-width-relative:margin;mso-height-relative:margin" filled="f" stroked="f">
            <v:textbox>
              <w:txbxContent>
                <w:p w:rsidR="00362A5D" w:rsidRDefault="00362A5D" w:rsidP="00362A5D">
                  <w:pPr>
                    <w:jc w:val="center"/>
                    <w:rPr>
                      <w:lang w:val="es-ES"/>
                    </w:rPr>
                  </w:pPr>
                  <w:r>
                    <w:rPr>
                      <w:noProof/>
                      <w:lang w:val="en-US"/>
                    </w:rPr>
                    <w:drawing>
                      <wp:inline distT="0" distB="0" distL="0" distR="0">
                        <wp:extent cx="6215319" cy="4244196"/>
                        <wp:effectExtent l="19050" t="0" r="0" b="0"/>
                        <wp:docPr id="22" name="21 Imagen" descr="Maven - TecGurus -C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ven - TecGurus -CMap.jpg"/>
                                <pic:cNvPicPr/>
                              </pic:nvPicPr>
                              <pic:blipFill>
                                <a:blip r:embed="rId10"/>
                                <a:stretch>
                                  <a:fillRect/>
                                </a:stretch>
                              </pic:blipFill>
                              <pic:spPr>
                                <a:xfrm>
                                  <a:off x="0" y="0"/>
                                  <a:ext cx="6221230" cy="4248233"/>
                                </a:xfrm>
                                <a:prstGeom prst="rect">
                                  <a:avLst/>
                                </a:prstGeom>
                              </pic:spPr>
                            </pic:pic>
                          </a:graphicData>
                        </a:graphic>
                      </wp:inline>
                    </w:drawing>
                  </w:r>
                </w:p>
              </w:txbxContent>
            </v:textbox>
          </v:shape>
        </w:pict>
      </w:r>
      <w:r w:rsidR="00525D46" w:rsidRPr="00727981">
        <w:br w:type="page"/>
      </w:r>
    </w:p>
    <w:p w:rsidR="004716FB" w:rsidRPr="00727981" w:rsidRDefault="006C6A8A" w:rsidP="004716FB">
      <w:pPr>
        <w:pStyle w:val="Ttulo2"/>
        <w:rPr>
          <w:lang w:val="es-MX"/>
        </w:rPr>
      </w:pPr>
      <w:bookmarkStart w:id="7" w:name="_Toc358904767"/>
      <w:bookmarkStart w:id="8" w:name="_Toc358904851"/>
      <w:bookmarkStart w:id="9" w:name="_Toc358906233"/>
      <w:r w:rsidRPr="00727981">
        <w:rPr>
          <w:lang w:val="es-MX"/>
        </w:rPr>
        <w:lastRenderedPageBreak/>
        <w:t>Maven eclipse plugi</w:t>
      </w:r>
      <w:r w:rsidR="004716FB" w:rsidRPr="00727981">
        <w:rPr>
          <w:lang w:val="es-MX"/>
        </w:rPr>
        <w:t>n</w:t>
      </w:r>
      <w:bookmarkEnd w:id="7"/>
      <w:bookmarkEnd w:id="8"/>
      <w:bookmarkEnd w:id="9"/>
    </w:p>
    <w:p w:rsidR="004716FB" w:rsidRPr="00727981" w:rsidRDefault="004716FB" w:rsidP="004716FB">
      <w:r w:rsidRPr="00727981">
        <w:t>Maven puede ser integrado como herramienta a nuestra instalación de eclipse favorita, existe más de una forma de integrar el plugin de maven en eclipse, a continuación discutiremos un par de ella:</w:t>
      </w:r>
    </w:p>
    <w:p w:rsidR="004716FB" w:rsidRPr="00727981" w:rsidRDefault="004716FB" w:rsidP="004716FB">
      <w:pPr>
        <w:pStyle w:val="Ttulo3"/>
        <w:rPr>
          <w:lang w:val="es-MX"/>
        </w:rPr>
      </w:pPr>
      <w:bookmarkStart w:id="10" w:name="_Toc358904768"/>
      <w:bookmarkStart w:id="11" w:name="_Toc358904852"/>
      <w:bookmarkStart w:id="12" w:name="_Toc358906234"/>
      <w:r w:rsidRPr="00727981">
        <w:rPr>
          <w:lang w:val="es-MX"/>
        </w:rPr>
        <w:t>Instalar maven plugin desde el sitio de marketplace de eclipse</w:t>
      </w:r>
      <w:bookmarkEnd w:id="10"/>
      <w:bookmarkEnd w:id="11"/>
      <w:bookmarkEnd w:id="12"/>
    </w:p>
    <w:p w:rsidR="00EE2CC6" w:rsidRPr="00727981" w:rsidRDefault="00EE2CC6" w:rsidP="004716FB">
      <w:r w:rsidRPr="00727981">
        <w:t>Work In Progess…</w:t>
      </w:r>
    </w:p>
    <w:p w:rsidR="00EE2CC6" w:rsidRPr="00727981" w:rsidRDefault="00EE2CC6" w:rsidP="004716FB"/>
    <w:p w:rsidR="00EE2CC6" w:rsidRPr="00727981" w:rsidRDefault="00EE2CC6" w:rsidP="00EE2CC6">
      <w:pPr>
        <w:pStyle w:val="Ttulo3"/>
        <w:rPr>
          <w:lang w:val="es-MX"/>
        </w:rPr>
      </w:pPr>
      <w:bookmarkStart w:id="13" w:name="_Toc358904769"/>
      <w:bookmarkStart w:id="14" w:name="_Toc358904853"/>
      <w:bookmarkStart w:id="15" w:name="_Toc358906235"/>
      <w:r w:rsidRPr="00727981">
        <w:rPr>
          <w:lang w:val="es-MX"/>
        </w:rPr>
        <w:t>Instalar maven eclipse plugin desde Elcipse/Help/Eclipse Marketplace…</w:t>
      </w:r>
      <w:bookmarkEnd w:id="13"/>
      <w:bookmarkEnd w:id="14"/>
      <w:bookmarkEnd w:id="15"/>
    </w:p>
    <w:p w:rsidR="006C6A8A" w:rsidRPr="00727981" w:rsidRDefault="00EE2CC6" w:rsidP="00EE2CC6">
      <w:r w:rsidRPr="00727981">
        <w:t>Work In Progess…</w:t>
      </w:r>
    </w:p>
    <w:p w:rsidR="00A8607F" w:rsidRPr="00727981" w:rsidRDefault="00A8607F">
      <w:r w:rsidRPr="00727981">
        <w:br w:type="page"/>
      </w:r>
    </w:p>
    <w:p w:rsidR="00EE2CC6" w:rsidRPr="00727981" w:rsidRDefault="00A8607F" w:rsidP="00A8607F">
      <w:pPr>
        <w:pStyle w:val="Ttulo2"/>
        <w:rPr>
          <w:lang w:val="es-MX"/>
        </w:rPr>
      </w:pPr>
      <w:bookmarkStart w:id="16" w:name="_Toc358904770"/>
      <w:bookmarkStart w:id="17" w:name="_Toc358904854"/>
      <w:bookmarkStart w:id="18" w:name="_Toc358906236"/>
      <w:r w:rsidRPr="00727981">
        <w:rPr>
          <w:lang w:val="es-MX"/>
        </w:rPr>
        <w:lastRenderedPageBreak/>
        <w:t>Laboratorio 1: Creando un proyecto maven</w:t>
      </w:r>
      <w:bookmarkEnd w:id="16"/>
      <w:bookmarkEnd w:id="17"/>
      <w:bookmarkEnd w:id="18"/>
    </w:p>
    <w:p w:rsidR="00A8607F" w:rsidRPr="00727981" w:rsidRDefault="00FD703E" w:rsidP="00A8607F">
      <w:r w:rsidRPr="00727981">
        <w:t>Podemos crear un nuevo proyecto Maven desde nuestro eclipse en cualquier momento que deseemos, para lo cual seguiremos los siguientes pasos:</w:t>
      </w:r>
    </w:p>
    <w:p w:rsidR="004C2314" w:rsidRPr="00727981" w:rsidRDefault="001B3BAC" w:rsidP="00A8607F">
      <w:r w:rsidRPr="00727981">
        <w:t>M</w:t>
      </w:r>
      <w:r w:rsidR="004C2314" w:rsidRPr="00727981">
        <w:t xml:space="preserve">enú File </w:t>
      </w:r>
      <w:r w:rsidR="004C2314" w:rsidRPr="00727981">
        <w:sym w:font="Wingdings" w:char="F0E0"/>
      </w:r>
      <w:r w:rsidR="004C2314" w:rsidRPr="00727981">
        <w:t xml:space="preserve"> New </w:t>
      </w:r>
      <w:r w:rsidR="004C2314" w:rsidRPr="00727981">
        <w:sym w:font="Wingdings" w:char="F0E0"/>
      </w:r>
      <w:r w:rsidR="004C2314" w:rsidRPr="00727981">
        <w:t xml:space="preserve"> Other…</w:t>
      </w:r>
    </w:p>
    <w:p w:rsidR="00FD703E" w:rsidRPr="00727981" w:rsidRDefault="004C2314" w:rsidP="00A8607F">
      <w:r w:rsidRPr="00727981">
        <w:rPr>
          <w:noProof/>
        </w:rPr>
        <w:drawing>
          <wp:inline distT="0" distB="0" distL="0" distR="0">
            <wp:extent cx="5448300" cy="4972050"/>
            <wp:effectExtent l="19050" t="0" r="0" b="0"/>
            <wp:docPr id="8" name="7 Imagen" descr="mavenLab1FileNew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venLab1FileNewProject.jpg"/>
                    <pic:cNvPicPr/>
                  </pic:nvPicPr>
                  <pic:blipFill>
                    <a:blip r:embed="rId11"/>
                    <a:srcRect b="2430"/>
                    <a:stretch>
                      <a:fillRect/>
                    </a:stretch>
                  </pic:blipFill>
                  <pic:spPr>
                    <a:xfrm>
                      <a:off x="0" y="0"/>
                      <a:ext cx="5448300" cy="4972050"/>
                    </a:xfrm>
                    <a:prstGeom prst="rect">
                      <a:avLst/>
                    </a:prstGeom>
                  </pic:spPr>
                </pic:pic>
              </a:graphicData>
            </a:graphic>
          </wp:inline>
        </w:drawing>
      </w:r>
    </w:p>
    <w:p w:rsidR="00EE2CC6" w:rsidRPr="00727981" w:rsidRDefault="00671ABC" w:rsidP="00671ABC">
      <w:pPr>
        <w:rPr>
          <w:rFonts w:eastAsia="Arial"/>
        </w:rPr>
      </w:pPr>
      <w:r w:rsidRPr="00727981">
        <w:rPr>
          <w:rFonts w:eastAsia="Arial"/>
        </w:rPr>
        <w:t>Dentro de la ventana buscamos “Maven Project”</w:t>
      </w:r>
    </w:p>
    <w:p w:rsidR="00671ABC" w:rsidRPr="00727981" w:rsidRDefault="00671ABC" w:rsidP="00671ABC">
      <w:pPr>
        <w:rPr>
          <w:rFonts w:eastAsia="Arial"/>
        </w:rPr>
      </w:pPr>
      <w:r w:rsidRPr="00727981">
        <w:rPr>
          <w:rFonts w:eastAsia="Arial"/>
          <w:noProof/>
        </w:rPr>
        <w:lastRenderedPageBreak/>
        <w:drawing>
          <wp:inline distT="0" distB="0" distL="0" distR="0">
            <wp:extent cx="5000625" cy="4714875"/>
            <wp:effectExtent l="19050" t="0" r="9525"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000625" cy="4714875"/>
                    </a:xfrm>
                    <a:prstGeom prst="rect">
                      <a:avLst/>
                    </a:prstGeom>
                    <a:noFill/>
                    <a:ln w="9525">
                      <a:noFill/>
                      <a:miter lim="800000"/>
                      <a:headEnd/>
                      <a:tailEnd/>
                    </a:ln>
                  </pic:spPr>
                </pic:pic>
              </a:graphicData>
            </a:graphic>
          </wp:inline>
        </w:drawing>
      </w:r>
    </w:p>
    <w:p w:rsidR="00A35239" w:rsidRPr="00727981" w:rsidRDefault="00A35239">
      <w:r w:rsidRPr="00727981">
        <w:br w:type="page"/>
      </w:r>
    </w:p>
    <w:p w:rsidR="00B30232" w:rsidRPr="00727981" w:rsidRDefault="00671ABC">
      <w:r w:rsidRPr="00727981">
        <w:lastRenderedPageBreak/>
        <w:t>Dentro del primer dialogo dejamos las opciones default y damos “Next&gt;”</w:t>
      </w:r>
    </w:p>
    <w:p w:rsidR="00B30232" w:rsidRPr="00727981" w:rsidRDefault="00A35239">
      <w:r w:rsidRPr="00727981">
        <w:rPr>
          <w:noProof/>
        </w:rPr>
        <w:pict>
          <v:group id="_x0000_s1030" style="position:absolute;margin-left:37.1pt;margin-top:0;width:395.9pt;height:364.3pt;z-index:251659264" coordorigin="2160,10628" coordsize="7918,7286">
            <v:shape id="_x0000_s1029" type="#_x0000_t202" style="position:absolute;left:2160;top:10628;width:7918;height:7286;mso-height-percent:200;mso-position-horizontal:center;mso-height-percent:200;mso-width-relative:margin;mso-height-relative:margin" filled="f" stroked="f">
              <v:textbox style="mso-next-textbox:#_x0000_s1029;mso-fit-shape-to-text:t">
                <w:txbxContent>
                  <w:p w:rsidR="00A35239" w:rsidRDefault="00A35239">
                    <w:pPr>
                      <w:rPr>
                        <w:lang w:val="es-ES"/>
                      </w:rPr>
                    </w:pPr>
                    <w:r w:rsidRPr="00A35239">
                      <w:rPr>
                        <w:lang w:val="es-ES"/>
                      </w:rPr>
                      <w:drawing>
                        <wp:inline distT="0" distB="0" distL="0" distR="0">
                          <wp:extent cx="4808131" cy="4382568"/>
                          <wp:effectExtent l="19050" t="0" r="0" b="0"/>
                          <wp:docPr id="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4819630" cy="4393049"/>
                                  </a:xfrm>
                                  <a:prstGeom prst="rect">
                                    <a:avLst/>
                                  </a:prstGeom>
                                  <a:noFill/>
                                  <a:ln w="9525">
                                    <a:noFill/>
                                    <a:miter lim="800000"/>
                                    <a:headEnd/>
                                    <a:tailEnd/>
                                  </a:ln>
                                </pic:spPr>
                              </pic:pic>
                            </a:graphicData>
                          </a:graphic>
                        </wp:inline>
                      </w:drawing>
                    </w:r>
                  </w:p>
                </w:txbxContent>
              </v:textbox>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027" type="#_x0000_t62" style="position:absolute;left:6518;top:10969;width:3045;height:1455" adj="-3086,17325" fillcolor="#00b050" strokecolor="black [3213]" strokeweight="1pt">
              <v:stroke dashstyle="dash"/>
              <v:shadow color="#868686"/>
              <v:textbox style="mso-next-textbox:#_x0000_s1027">
                <w:txbxContent>
                  <w:p w:rsidR="00671ABC" w:rsidRPr="00BB5C0B" w:rsidRDefault="00671ABC">
                    <w:pPr>
                      <w:rPr>
                        <w:i/>
                      </w:rPr>
                    </w:pPr>
                    <w:r w:rsidRPr="00BB5C0B">
                      <w:rPr>
                        <w:b/>
                        <w:i/>
                        <w:color w:val="FFFFFF" w:themeColor="background1"/>
                      </w:rPr>
                      <w:t xml:space="preserve">Tip: Seleccionemos esta casilla si deseamos crear un proyecto </w:t>
                    </w:r>
                    <w:r w:rsidR="00BB5C0B">
                      <w:rPr>
                        <w:b/>
                        <w:i/>
                        <w:color w:val="FFFFFF" w:themeColor="background1"/>
                      </w:rPr>
                      <w:t>M</w:t>
                    </w:r>
                    <w:r w:rsidRPr="00BB5C0B">
                      <w:rPr>
                        <w:b/>
                        <w:i/>
                        <w:color w:val="FFFFFF" w:themeColor="background1"/>
                      </w:rPr>
                      <w:t>aven default, es cual es un proyecto java</w:t>
                    </w:r>
                    <w:r w:rsidRPr="00BB5C0B">
                      <w:rPr>
                        <w:i/>
                      </w:rPr>
                      <w:t xml:space="preserve"> simple (.jar)</w:t>
                    </w:r>
                  </w:p>
                </w:txbxContent>
              </v:textbox>
            </v:shape>
          </v:group>
        </w:pict>
      </w:r>
    </w:p>
    <w:p w:rsidR="00B30232" w:rsidRPr="00727981" w:rsidRDefault="00B30232"/>
    <w:p w:rsidR="00B30232" w:rsidRPr="00727981" w:rsidRDefault="00B30232"/>
    <w:p w:rsidR="00B30232" w:rsidRPr="00727981" w:rsidRDefault="00B30232" w:rsidP="00B30232"/>
    <w:p w:rsidR="00B30232" w:rsidRPr="00727981" w:rsidRDefault="00B30232" w:rsidP="00B30232"/>
    <w:p w:rsidR="00B30232" w:rsidRPr="00727981" w:rsidRDefault="00B30232" w:rsidP="00B30232"/>
    <w:p w:rsidR="00A35239" w:rsidRPr="00727981" w:rsidRDefault="00A35239" w:rsidP="00B30232"/>
    <w:p w:rsidR="00A35239" w:rsidRPr="00727981" w:rsidRDefault="00A35239" w:rsidP="00A35239"/>
    <w:p w:rsidR="00A35239" w:rsidRPr="00727981" w:rsidRDefault="00A35239" w:rsidP="00A35239"/>
    <w:p w:rsidR="00A35239" w:rsidRPr="00727981" w:rsidRDefault="00A35239" w:rsidP="00A35239"/>
    <w:p w:rsidR="00A35239" w:rsidRPr="00727981" w:rsidRDefault="00A35239" w:rsidP="00A35239"/>
    <w:p w:rsidR="00A35239" w:rsidRPr="00727981" w:rsidRDefault="00A35239" w:rsidP="00A35239"/>
    <w:p w:rsidR="00A35239" w:rsidRPr="00727981" w:rsidRDefault="00A35239" w:rsidP="00A35239"/>
    <w:p w:rsidR="00A35239" w:rsidRPr="00727981" w:rsidRDefault="00A35239" w:rsidP="00A35239"/>
    <w:p w:rsidR="00CD65DE" w:rsidRPr="00727981" w:rsidRDefault="00CD65DE" w:rsidP="00B30232"/>
    <w:p w:rsidR="002D2904" w:rsidRPr="00727981" w:rsidRDefault="002D2904">
      <w:r w:rsidRPr="00727981">
        <w:br w:type="page"/>
      </w:r>
    </w:p>
    <w:p w:rsidR="00A35239" w:rsidRPr="00727981" w:rsidRDefault="009F2EF9" w:rsidP="00B30232">
      <w:r w:rsidRPr="00727981">
        <w:lastRenderedPageBreak/>
        <w:t>Dentro de la ventana de selección de un Archetype, en el cuadro de “Filter”, tecleamos “pom-root</w:t>
      </w:r>
      <w:r w:rsidR="00247E04" w:rsidRPr="00727981">
        <w:rPr>
          <w:rStyle w:val="Refdenotaalpie"/>
        </w:rPr>
        <w:footnoteReference w:id="3"/>
      </w:r>
      <w:r w:rsidRPr="00727981">
        <w:t>”</w:t>
      </w:r>
      <w:r w:rsidR="00247E04" w:rsidRPr="00727981">
        <w:t xml:space="preserve">, si no encontramos resultados </w:t>
      </w:r>
      <w:r w:rsidR="00CD65DE" w:rsidRPr="00727981">
        <w:t>al teclear “pom-root”</w:t>
      </w:r>
      <w:r w:rsidR="00247E04" w:rsidRPr="00727981">
        <w:t xml:space="preserve"> </w:t>
      </w:r>
      <w:r w:rsidR="00CD65DE" w:rsidRPr="00727981">
        <w:t xml:space="preserve"> en el filtro, probemos agregando un “remote catalog</w:t>
      </w:r>
      <w:r w:rsidR="00CD65DE" w:rsidRPr="00727981">
        <w:rPr>
          <w:rStyle w:val="Refdenotaalpie"/>
        </w:rPr>
        <w:footnoteReference w:id="4"/>
      </w:r>
      <w:r w:rsidR="00CD65DE" w:rsidRPr="00727981">
        <w:t>”</w:t>
      </w:r>
    </w:p>
    <w:p w:rsidR="002D2904" w:rsidRPr="00727981" w:rsidRDefault="002D2904" w:rsidP="00B30232">
      <w:r w:rsidRPr="00727981">
        <w:rPr>
          <w:noProof/>
        </w:rPr>
        <w:pict>
          <v:shape id="_x0000_s1032" type="#_x0000_t202" style="position:absolute;margin-left:37.1pt;margin-top:7.15pt;width:395.9pt;height:363.1pt;z-index:251661312;mso-height-percent:200;mso-height-percent:200;mso-width-relative:margin;mso-height-relative:margin" o:regroupid="1" filled="f" stroked="f">
            <v:textbox style="mso-next-textbox:#_x0000_s1032;mso-fit-shape-to-text:t">
              <w:txbxContent>
                <w:p w:rsidR="002D2904" w:rsidRDefault="002D2904" w:rsidP="002D2904">
                  <w:pPr>
                    <w:rPr>
                      <w:lang w:val="es-ES"/>
                    </w:rPr>
                  </w:pPr>
                  <w:r w:rsidRPr="00A35239">
                    <w:rPr>
                      <w:lang w:val="es-ES"/>
                    </w:rPr>
                    <w:drawing>
                      <wp:inline distT="0" distB="0" distL="0" distR="0">
                        <wp:extent cx="4819630" cy="4367045"/>
                        <wp:effectExtent l="19050" t="0" r="20" b="0"/>
                        <wp:docPr id="1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tretch>
                                  <a:fillRect/>
                                </a:stretch>
                              </pic:blipFill>
                              <pic:spPr bwMode="auto">
                                <a:xfrm>
                                  <a:off x="0" y="0"/>
                                  <a:ext cx="4819630" cy="4367045"/>
                                </a:xfrm>
                                <a:prstGeom prst="rect">
                                  <a:avLst/>
                                </a:prstGeom>
                                <a:noFill/>
                                <a:ln w="9525">
                                  <a:noFill/>
                                  <a:miter lim="800000"/>
                                  <a:headEnd/>
                                  <a:tailEnd/>
                                </a:ln>
                              </pic:spPr>
                            </pic:pic>
                          </a:graphicData>
                        </a:graphic>
                      </wp:inline>
                    </w:drawing>
                  </w:r>
                </w:p>
              </w:txbxContent>
            </v:textbox>
          </v:shape>
        </w:pict>
      </w:r>
    </w:p>
    <w:p w:rsidR="00A35239" w:rsidRPr="00727981" w:rsidRDefault="00A35239" w:rsidP="00B30232"/>
    <w:p w:rsidR="00E84B69" w:rsidRPr="00727981" w:rsidRDefault="00EE2CC6" w:rsidP="00D80941">
      <w:r w:rsidRPr="00727981">
        <w:br w:type="page"/>
      </w:r>
    </w:p>
    <w:p w:rsidR="00E84B69" w:rsidRPr="00727981" w:rsidRDefault="00E84B69" w:rsidP="00E84B69">
      <w:pPr>
        <w:pStyle w:val="normal0"/>
        <w:rPr>
          <w:rFonts w:asciiTheme="minorHAnsi" w:hAnsiTheme="minorHAnsi"/>
          <w:lang w:val="es-MX"/>
        </w:rPr>
      </w:pPr>
      <w:r w:rsidRPr="00727981">
        <w:rPr>
          <w:rFonts w:asciiTheme="minorHAnsi" w:hAnsiTheme="minorHAnsi"/>
          <w:lang w:val="es-MX"/>
        </w:rPr>
        <w:lastRenderedPageBreak/>
        <w:t>El siguiente menú nos pedirá información acerca de cómo queremos nombrar a nuestro proyecto, puedes ocupar los nombres que gustes, las convenciones son:</w:t>
      </w:r>
    </w:p>
    <w:p w:rsidR="00E84B69" w:rsidRPr="00727981" w:rsidRDefault="00E84B69" w:rsidP="00E84B69">
      <w:pPr>
        <w:pStyle w:val="normal0"/>
        <w:numPr>
          <w:ilvl w:val="0"/>
          <w:numId w:val="2"/>
        </w:numPr>
        <w:ind w:hanging="359"/>
        <w:rPr>
          <w:rFonts w:asciiTheme="minorHAnsi" w:hAnsiTheme="minorHAnsi"/>
          <w:lang w:val="es-MX"/>
        </w:rPr>
      </w:pPr>
      <w:r w:rsidRPr="00727981">
        <w:rPr>
          <w:rFonts w:asciiTheme="minorHAnsi" w:hAnsiTheme="minorHAnsi"/>
          <w:lang w:val="es-MX"/>
        </w:rPr>
        <w:t>Group Id: Es el nombre del proyecto principal, o de toda la aplicación.</w:t>
      </w:r>
    </w:p>
    <w:p w:rsidR="00E84B69" w:rsidRPr="00727981" w:rsidRDefault="00972670" w:rsidP="00E84B69">
      <w:pPr>
        <w:pStyle w:val="normal0"/>
        <w:numPr>
          <w:ilvl w:val="0"/>
          <w:numId w:val="2"/>
        </w:numPr>
        <w:ind w:hanging="359"/>
        <w:rPr>
          <w:rFonts w:asciiTheme="minorHAnsi" w:hAnsiTheme="minorHAnsi"/>
          <w:lang w:val="es-MX"/>
        </w:rPr>
      </w:pPr>
      <w:r w:rsidRPr="00727981">
        <w:rPr>
          <w:rFonts w:asciiTheme="minorHAnsi" w:hAnsiTheme="minorHAnsi"/>
          <w:noProof/>
          <w:lang w:val="es-MX"/>
        </w:rPr>
        <w:pict>
          <v:shape id="_x0000_s1034" type="#_x0000_t202" style="position:absolute;left:0;text-align:left;margin-left:0;margin-top:13.7pt;width:471.9pt;height:395.7pt;z-index:251662336;mso-height-percent:200;mso-position-horizontal:center;mso-height-percent:200;mso-width-relative:margin;mso-height-relative:margin" filled="f" stroked="f">
            <v:textbox style="mso-next-textbox:#_x0000_s1034;mso-fit-shape-to-text:t">
              <w:txbxContent>
                <w:p w:rsidR="00972670" w:rsidRDefault="00972670" w:rsidP="00972670">
                  <w:pPr>
                    <w:jc w:val="center"/>
                    <w:rPr>
                      <w:lang w:val="es-ES"/>
                    </w:rPr>
                  </w:pPr>
                  <w:r w:rsidRPr="00972670">
                    <w:rPr>
                      <w:lang w:val="es-ES"/>
                    </w:rPr>
                    <w:drawing>
                      <wp:inline distT="0" distB="0" distL="0" distR="0">
                        <wp:extent cx="5671889" cy="4781482"/>
                        <wp:effectExtent l="19050" t="0" r="5011" b="0"/>
                        <wp:docPr id="2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5"/>
                                <a:stretch>
                                  <a:fillRect/>
                                </a:stretch>
                              </pic:blipFill>
                              <pic:spPr>
                                <a:xfrm>
                                  <a:off x="0" y="0"/>
                                  <a:ext cx="5681748" cy="4789793"/>
                                </a:xfrm>
                                <a:prstGeom prst="rect">
                                  <a:avLst/>
                                </a:prstGeom>
                              </pic:spPr>
                            </pic:pic>
                          </a:graphicData>
                        </a:graphic>
                      </wp:inline>
                    </w:drawing>
                  </w:r>
                </w:p>
              </w:txbxContent>
            </v:textbox>
          </v:shape>
        </w:pict>
      </w:r>
      <w:r w:rsidR="00E84B69" w:rsidRPr="00727981">
        <w:rPr>
          <w:rFonts w:asciiTheme="minorHAnsi" w:hAnsiTheme="minorHAnsi"/>
          <w:lang w:val="es-MX"/>
        </w:rPr>
        <w:t>Artifact Id: Es el nombre del proyecto que se creará, un módulo de toda la aplicación.</w:t>
      </w:r>
    </w:p>
    <w:p w:rsidR="00E84B69" w:rsidRPr="00727981" w:rsidRDefault="00E84B69" w:rsidP="00E84B69">
      <w:pPr>
        <w:pStyle w:val="normal0"/>
        <w:numPr>
          <w:ilvl w:val="0"/>
          <w:numId w:val="2"/>
        </w:numPr>
        <w:ind w:hanging="359"/>
        <w:rPr>
          <w:rFonts w:asciiTheme="minorHAnsi" w:hAnsiTheme="minorHAnsi"/>
          <w:lang w:val="es-MX"/>
        </w:rPr>
      </w:pPr>
      <w:r w:rsidRPr="00727981">
        <w:rPr>
          <w:rFonts w:asciiTheme="minorHAnsi" w:hAnsiTheme="minorHAnsi"/>
          <w:lang w:val="es-MX"/>
        </w:rPr>
        <w:t>Versión Id: Es el nombre de la versión actual del artefacto/módulo que se está creando.</w:t>
      </w:r>
    </w:p>
    <w:p w:rsidR="00D80941" w:rsidRPr="00727981" w:rsidRDefault="00D80941" w:rsidP="00D80941">
      <w:pPr>
        <w:pStyle w:val="normal0"/>
        <w:rPr>
          <w:rFonts w:asciiTheme="minorHAnsi" w:hAnsiTheme="minorHAnsi"/>
          <w:lang w:val="es-MX"/>
        </w:rPr>
      </w:pPr>
    </w:p>
    <w:p w:rsidR="00E84B69" w:rsidRPr="00727981" w:rsidRDefault="00E84B69" w:rsidP="00E84B69">
      <w:pPr>
        <w:pStyle w:val="normal0"/>
        <w:rPr>
          <w:rFonts w:asciiTheme="minorHAnsi" w:hAnsiTheme="minorHAnsi"/>
          <w:lang w:val="es-MX"/>
        </w:rPr>
      </w:pPr>
    </w:p>
    <w:p w:rsidR="00972670" w:rsidRPr="00727981" w:rsidRDefault="00972670" w:rsidP="00E84B69">
      <w:pPr>
        <w:pStyle w:val="normal0"/>
        <w:rPr>
          <w:rFonts w:asciiTheme="minorHAnsi" w:hAnsiTheme="minorHAnsi"/>
          <w:lang w:val="es-MX"/>
        </w:rPr>
      </w:pPr>
    </w:p>
    <w:p w:rsidR="00972670" w:rsidRPr="00727981" w:rsidRDefault="00972670" w:rsidP="00E84B69">
      <w:pPr>
        <w:pStyle w:val="normal0"/>
        <w:rPr>
          <w:rFonts w:asciiTheme="minorHAnsi" w:hAnsiTheme="minorHAnsi"/>
          <w:lang w:val="es-MX"/>
        </w:rPr>
      </w:pPr>
    </w:p>
    <w:p w:rsidR="00972670" w:rsidRPr="00727981" w:rsidRDefault="00972670" w:rsidP="00E84B69">
      <w:pPr>
        <w:pStyle w:val="normal0"/>
        <w:rPr>
          <w:rFonts w:asciiTheme="minorHAnsi" w:hAnsiTheme="minorHAnsi"/>
          <w:lang w:val="es-MX"/>
        </w:rPr>
      </w:pPr>
    </w:p>
    <w:p w:rsidR="00972670" w:rsidRPr="00727981" w:rsidRDefault="00972670" w:rsidP="00E84B69">
      <w:pPr>
        <w:pStyle w:val="normal0"/>
        <w:rPr>
          <w:rFonts w:asciiTheme="minorHAnsi" w:hAnsiTheme="minorHAnsi"/>
          <w:lang w:val="es-MX"/>
        </w:rPr>
      </w:pPr>
    </w:p>
    <w:p w:rsidR="00972670" w:rsidRPr="00727981" w:rsidRDefault="00972670" w:rsidP="00E84B69">
      <w:pPr>
        <w:pStyle w:val="normal0"/>
        <w:rPr>
          <w:rFonts w:asciiTheme="minorHAnsi" w:hAnsiTheme="minorHAnsi"/>
          <w:lang w:val="es-MX"/>
        </w:rPr>
      </w:pPr>
    </w:p>
    <w:p w:rsidR="00972670" w:rsidRPr="00727981" w:rsidRDefault="00972670" w:rsidP="00E84B69">
      <w:pPr>
        <w:pStyle w:val="normal0"/>
        <w:rPr>
          <w:rFonts w:asciiTheme="minorHAnsi" w:hAnsiTheme="minorHAnsi"/>
          <w:lang w:val="es-MX"/>
        </w:rPr>
      </w:pPr>
    </w:p>
    <w:p w:rsidR="00972670" w:rsidRPr="00727981" w:rsidRDefault="00972670" w:rsidP="00E84B69">
      <w:pPr>
        <w:pStyle w:val="normal0"/>
        <w:rPr>
          <w:rFonts w:asciiTheme="minorHAnsi" w:hAnsiTheme="minorHAnsi"/>
          <w:lang w:val="es-MX"/>
        </w:rPr>
      </w:pPr>
    </w:p>
    <w:p w:rsidR="00972670" w:rsidRPr="00727981" w:rsidRDefault="00972670" w:rsidP="00E84B69">
      <w:pPr>
        <w:pStyle w:val="normal0"/>
        <w:rPr>
          <w:rFonts w:asciiTheme="minorHAnsi" w:hAnsiTheme="minorHAnsi"/>
          <w:lang w:val="es-MX"/>
        </w:rPr>
      </w:pPr>
    </w:p>
    <w:p w:rsidR="00972670" w:rsidRPr="00727981" w:rsidRDefault="00972670" w:rsidP="00E84B69">
      <w:pPr>
        <w:pStyle w:val="normal0"/>
        <w:rPr>
          <w:rFonts w:asciiTheme="minorHAnsi" w:hAnsiTheme="minorHAnsi"/>
          <w:lang w:val="es-MX"/>
        </w:rPr>
      </w:pPr>
    </w:p>
    <w:p w:rsidR="00972670" w:rsidRPr="00727981" w:rsidRDefault="00972670" w:rsidP="00E84B69">
      <w:pPr>
        <w:pStyle w:val="normal0"/>
        <w:rPr>
          <w:rFonts w:asciiTheme="minorHAnsi" w:hAnsiTheme="minorHAnsi"/>
          <w:lang w:val="es-MX"/>
        </w:rPr>
      </w:pPr>
    </w:p>
    <w:p w:rsidR="00972670" w:rsidRPr="00727981" w:rsidRDefault="00972670" w:rsidP="00E84B69">
      <w:pPr>
        <w:pStyle w:val="normal0"/>
        <w:rPr>
          <w:rFonts w:asciiTheme="minorHAnsi" w:hAnsiTheme="minorHAnsi"/>
          <w:lang w:val="es-MX"/>
        </w:rPr>
      </w:pPr>
    </w:p>
    <w:p w:rsidR="00972670" w:rsidRPr="00727981" w:rsidRDefault="00972670" w:rsidP="00E84B69">
      <w:pPr>
        <w:pStyle w:val="normal0"/>
        <w:rPr>
          <w:rFonts w:asciiTheme="minorHAnsi" w:hAnsiTheme="minorHAnsi"/>
          <w:lang w:val="es-MX"/>
        </w:rPr>
      </w:pPr>
    </w:p>
    <w:p w:rsidR="00972670" w:rsidRPr="00727981" w:rsidRDefault="00972670" w:rsidP="00E84B69">
      <w:pPr>
        <w:pStyle w:val="normal0"/>
        <w:rPr>
          <w:rFonts w:asciiTheme="minorHAnsi" w:hAnsiTheme="minorHAnsi"/>
          <w:lang w:val="es-MX"/>
        </w:rPr>
      </w:pPr>
    </w:p>
    <w:p w:rsidR="00972670" w:rsidRPr="00727981" w:rsidRDefault="00972670" w:rsidP="00E84B69">
      <w:pPr>
        <w:pStyle w:val="normal0"/>
        <w:rPr>
          <w:rFonts w:asciiTheme="minorHAnsi" w:hAnsiTheme="minorHAnsi"/>
          <w:lang w:val="es-MX"/>
        </w:rPr>
      </w:pPr>
    </w:p>
    <w:p w:rsidR="00972670" w:rsidRPr="00727981" w:rsidRDefault="00972670" w:rsidP="00E84B69">
      <w:pPr>
        <w:pStyle w:val="normal0"/>
        <w:rPr>
          <w:rFonts w:asciiTheme="minorHAnsi" w:hAnsiTheme="minorHAnsi"/>
          <w:lang w:val="es-MX"/>
        </w:rPr>
      </w:pPr>
    </w:p>
    <w:p w:rsidR="00972670" w:rsidRPr="00727981" w:rsidRDefault="00972670" w:rsidP="00E84B69">
      <w:pPr>
        <w:pStyle w:val="normal0"/>
        <w:rPr>
          <w:rFonts w:asciiTheme="minorHAnsi" w:hAnsiTheme="minorHAnsi"/>
          <w:lang w:val="es-MX"/>
        </w:rPr>
      </w:pPr>
    </w:p>
    <w:p w:rsidR="00972670" w:rsidRPr="00727981" w:rsidRDefault="00972670" w:rsidP="00E84B69">
      <w:pPr>
        <w:pStyle w:val="normal0"/>
        <w:rPr>
          <w:rFonts w:asciiTheme="minorHAnsi" w:hAnsiTheme="minorHAnsi"/>
          <w:lang w:val="es-MX"/>
        </w:rPr>
      </w:pPr>
    </w:p>
    <w:p w:rsidR="00972670" w:rsidRPr="00727981" w:rsidRDefault="00972670" w:rsidP="00E84B69">
      <w:pPr>
        <w:pStyle w:val="normal0"/>
        <w:rPr>
          <w:rFonts w:asciiTheme="minorHAnsi" w:hAnsiTheme="minorHAnsi"/>
          <w:lang w:val="es-MX"/>
        </w:rPr>
      </w:pPr>
    </w:p>
    <w:p w:rsidR="00972670" w:rsidRPr="00727981" w:rsidRDefault="00972670" w:rsidP="00E84B69">
      <w:pPr>
        <w:pStyle w:val="normal0"/>
        <w:rPr>
          <w:rFonts w:asciiTheme="minorHAnsi" w:hAnsiTheme="minorHAnsi"/>
          <w:lang w:val="es-MX"/>
        </w:rPr>
      </w:pPr>
    </w:p>
    <w:p w:rsidR="00972670" w:rsidRPr="00727981" w:rsidRDefault="00972670" w:rsidP="00E84B69">
      <w:pPr>
        <w:pStyle w:val="normal0"/>
        <w:rPr>
          <w:rFonts w:asciiTheme="minorHAnsi" w:hAnsiTheme="minorHAnsi"/>
          <w:lang w:val="es-MX"/>
        </w:rPr>
      </w:pPr>
    </w:p>
    <w:p w:rsidR="00972670" w:rsidRPr="00727981" w:rsidRDefault="00972670" w:rsidP="00E84B69">
      <w:pPr>
        <w:pStyle w:val="normal0"/>
        <w:rPr>
          <w:rFonts w:asciiTheme="minorHAnsi" w:hAnsiTheme="minorHAnsi"/>
          <w:lang w:val="es-MX"/>
        </w:rPr>
      </w:pPr>
    </w:p>
    <w:p w:rsidR="00972670" w:rsidRPr="00727981" w:rsidRDefault="00972670" w:rsidP="00E84B69">
      <w:pPr>
        <w:pStyle w:val="normal0"/>
        <w:rPr>
          <w:rFonts w:asciiTheme="minorHAnsi" w:hAnsiTheme="minorHAnsi"/>
          <w:lang w:val="es-MX"/>
        </w:rPr>
      </w:pPr>
    </w:p>
    <w:p w:rsidR="00972670" w:rsidRPr="00727981" w:rsidRDefault="00972670" w:rsidP="00E84B69">
      <w:pPr>
        <w:pStyle w:val="normal0"/>
        <w:rPr>
          <w:rFonts w:asciiTheme="minorHAnsi" w:hAnsiTheme="minorHAnsi"/>
          <w:lang w:val="es-MX"/>
        </w:rPr>
      </w:pPr>
    </w:p>
    <w:p w:rsidR="00E84B69" w:rsidRPr="00727981" w:rsidRDefault="00E84B69" w:rsidP="00E84B69">
      <w:pPr>
        <w:pStyle w:val="normal0"/>
        <w:rPr>
          <w:rFonts w:asciiTheme="minorHAnsi" w:hAnsiTheme="minorHAnsi"/>
          <w:lang w:val="es-MX"/>
        </w:rPr>
      </w:pPr>
      <w:r w:rsidRPr="00727981">
        <w:rPr>
          <w:rFonts w:asciiTheme="minorHAnsi" w:hAnsiTheme="minorHAnsi"/>
          <w:lang w:val="es-MX"/>
        </w:rPr>
        <w:t>Generalmente el nombrado de los proyectos se hace de acuerdo a políticas o acuerdos de la organización que estará desarrollando el software, sin embargo hay algunos principio</w:t>
      </w:r>
      <w:r w:rsidR="00D80941" w:rsidRPr="00727981">
        <w:rPr>
          <w:rFonts w:asciiTheme="minorHAnsi" w:hAnsiTheme="minorHAnsi"/>
          <w:lang w:val="es-MX"/>
        </w:rPr>
        <w:t>s</w:t>
      </w:r>
      <w:r w:rsidRPr="00727981">
        <w:rPr>
          <w:rFonts w:asciiTheme="minorHAnsi" w:hAnsiTheme="minorHAnsi"/>
          <w:lang w:val="es-MX"/>
        </w:rPr>
        <w:t xml:space="preserve"> generales que puedes consultar en los siguientes enlaces:</w:t>
      </w:r>
    </w:p>
    <w:p w:rsidR="00972670" w:rsidRPr="00727981" w:rsidRDefault="00972670" w:rsidP="00E84B69">
      <w:pPr>
        <w:pStyle w:val="normal0"/>
        <w:rPr>
          <w:rFonts w:asciiTheme="minorHAnsi" w:hAnsiTheme="minorHAnsi"/>
          <w:color w:val="1155CC"/>
          <w:u w:val="single"/>
          <w:lang w:val="es-MX"/>
        </w:rPr>
      </w:pPr>
      <w:hyperlink r:id="rId16" w:history="1">
        <w:r w:rsidR="00E84B69" w:rsidRPr="00727981">
          <w:rPr>
            <w:rStyle w:val="Hipervnculo"/>
            <w:rFonts w:asciiTheme="minorHAnsi" w:hAnsiTheme="minorHAnsi"/>
            <w:lang w:val="es-MX"/>
          </w:rPr>
          <w:t>Para el nombrado de proyecto</w:t>
        </w:r>
      </w:hyperlink>
      <w:r w:rsidRPr="00727981">
        <w:rPr>
          <w:rFonts w:asciiTheme="minorHAnsi" w:hAnsiTheme="minorHAnsi"/>
          <w:lang w:val="es-MX"/>
        </w:rPr>
        <w:t>.</w:t>
      </w:r>
    </w:p>
    <w:p w:rsidR="00972670" w:rsidRPr="00727981" w:rsidRDefault="00972670" w:rsidP="00E84B69">
      <w:pPr>
        <w:pStyle w:val="normal0"/>
        <w:rPr>
          <w:rFonts w:asciiTheme="minorHAnsi" w:hAnsiTheme="minorHAnsi"/>
          <w:lang w:val="es-MX"/>
        </w:rPr>
      </w:pPr>
      <w:hyperlink r:id="rId17" w:history="1">
        <w:r w:rsidR="00E84B69" w:rsidRPr="00727981">
          <w:rPr>
            <w:rStyle w:val="Hipervnculo"/>
            <w:rFonts w:asciiTheme="minorHAnsi" w:hAnsiTheme="minorHAnsi"/>
            <w:lang w:val="es-MX"/>
          </w:rPr>
          <w:t>Para el nombrado de versiones</w:t>
        </w:r>
      </w:hyperlink>
      <w:r w:rsidRPr="00727981">
        <w:rPr>
          <w:rFonts w:asciiTheme="minorHAnsi" w:hAnsiTheme="minorHAnsi"/>
          <w:lang w:val="es-MX"/>
        </w:rPr>
        <w:t>.</w:t>
      </w:r>
    </w:p>
    <w:p w:rsidR="00972670" w:rsidRPr="00727981" w:rsidRDefault="00972670" w:rsidP="00E84B69">
      <w:pPr>
        <w:pStyle w:val="normal0"/>
        <w:rPr>
          <w:rFonts w:asciiTheme="minorHAnsi" w:hAnsiTheme="minorHAnsi"/>
          <w:lang w:val="es-MX"/>
        </w:rPr>
      </w:pPr>
    </w:p>
    <w:p w:rsidR="00E84B69" w:rsidRPr="00727981" w:rsidRDefault="00E84B69" w:rsidP="00E84B69">
      <w:pPr>
        <w:pStyle w:val="normal0"/>
        <w:rPr>
          <w:rFonts w:asciiTheme="minorHAnsi" w:hAnsiTheme="minorHAnsi"/>
          <w:lang w:val="es-MX"/>
        </w:rPr>
      </w:pPr>
      <w:r w:rsidRPr="00727981">
        <w:rPr>
          <w:rFonts w:asciiTheme="minorHAnsi" w:hAnsiTheme="minorHAnsi"/>
          <w:lang w:val="es-MX"/>
        </w:rPr>
        <w:t>Al dar clic en finalizar se creará el proyecto.</w:t>
      </w:r>
      <w:r w:rsidRPr="00727981">
        <w:rPr>
          <w:rFonts w:asciiTheme="minorHAnsi" w:hAnsiTheme="minorHAnsi"/>
          <w:lang w:val="es-MX"/>
        </w:rPr>
        <w:br w:type="page"/>
      </w:r>
    </w:p>
    <w:p w:rsidR="00E84B69" w:rsidRPr="00727981" w:rsidRDefault="00C4672B" w:rsidP="006114B2">
      <w:pPr>
        <w:pStyle w:val="Ttulo2"/>
        <w:rPr>
          <w:lang w:val="es-MX"/>
        </w:rPr>
      </w:pPr>
      <w:bookmarkStart w:id="19" w:name="h.mbeks4nyateu" w:colFirst="0" w:colLast="0"/>
      <w:bookmarkStart w:id="20" w:name="_Toc358904771"/>
      <w:bookmarkStart w:id="21" w:name="_Toc358904855"/>
      <w:bookmarkStart w:id="22" w:name="_Toc358906237"/>
      <w:bookmarkEnd w:id="19"/>
      <w:r w:rsidRPr="00727981">
        <w:rPr>
          <w:lang w:val="es-MX"/>
        </w:rPr>
        <w:lastRenderedPageBreak/>
        <w:t>E</w:t>
      </w:r>
      <w:r w:rsidR="00E84B69" w:rsidRPr="00727981">
        <w:rPr>
          <w:lang w:val="es-MX"/>
        </w:rPr>
        <w:t>structura proporcionada por Maven.</w:t>
      </w:r>
      <w:bookmarkEnd w:id="20"/>
      <w:bookmarkEnd w:id="21"/>
      <w:bookmarkEnd w:id="22"/>
    </w:p>
    <w:p w:rsidR="00E84B69" w:rsidRPr="00727981" w:rsidRDefault="00E84B69" w:rsidP="00E84B69">
      <w:pPr>
        <w:pStyle w:val="normal0"/>
        <w:rPr>
          <w:rFonts w:asciiTheme="minorHAnsi" w:hAnsiTheme="minorHAnsi"/>
          <w:lang w:val="es-MX"/>
        </w:rPr>
      </w:pPr>
      <w:r w:rsidRPr="00727981">
        <w:rPr>
          <w:rFonts w:asciiTheme="minorHAnsi" w:hAnsiTheme="minorHAnsi"/>
          <w:lang w:val="es-MX"/>
        </w:rPr>
        <w:t>Maven nos proporciona una plantilla de organización de carpetas para el código,</w:t>
      </w:r>
    </w:p>
    <w:p w:rsidR="00E84B69" w:rsidRPr="00727981" w:rsidRDefault="00E84B69" w:rsidP="00E84B69">
      <w:pPr>
        <w:pStyle w:val="normal0"/>
        <w:numPr>
          <w:ilvl w:val="0"/>
          <w:numId w:val="1"/>
        </w:numPr>
        <w:ind w:hanging="359"/>
        <w:rPr>
          <w:rFonts w:asciiTheme="minorHAnsi" w:hAnsiTheme="minorHAnsi"/>
          <w:lang w:val="es-MX"/>
        </w:rPr>
      </w:pPr>
      <w:r w:rsidRPr="00727981">
        <w:rPr>
          <w:rFonts w:asciiTheme="minorHAnsi" w:hAnsiTheme="minorHAnsi"/>
          <w:b/>
          <w:lang w:val="es-MX"/>
        </w:rPr>
        <w:t>src/main/java</w:t>
      </w:r>
      <w:r w:rsidRPr="00727981">
        <w:rPr>
          <w:rFonts w:asciiTheme="minorHAnsi" w:hAnsiTheme="minorHAnsi"/>
          <w:lang w:val="es-MX"/>
        </w:rPr>
        <w:t xml:space="preserve"> : Es una carpeta para colocar todo el código que sea programado con java, todo lo que está aquí se compilará a un archivo de extensión .class y correrá con la aplicación.</w:t>
      </w:r>
    </w:p>
    <w:p w:rsidR="00E84B69" w:rsidRPr="00727981" w:rsidRDefault="00E84B69" w:rsidP="00E84B69">
      <w:pPr>
        <w:pStyle w:val="normal0"/>
        <w:numPr>
          <w:ilvl w:val="0"/>
          <w:numId w:val="1"/>
        </w:numPr>
        <w:ind w:hanging="359"/>
        <w:rPr>
          <w:rFonts w:asciiTheme="minorHAnsi" w:hAnsiTheme="minorHAnsi"/>
          <w:lang w:val="es-MX"/>
        </w:rPr>
      </w:pPr>
      <w:r w:rsidRPr="00727981">
        <w:rPr>
          <w:rFonts w:asciiTheme="minorHAnsi" w:hAnsiTheme="minorHAnsi"/>
          <w:b/>
          <w:lang w:val="es-MX"/>
        </w:rPr>
        <w:t>src/main/</w:t>
      </w:r>
      <w:r w:rsidR="006030A3" w:rsidRPr="00727981">
        <w:rPr>
          <w:rFonts w:asciiTheme="minorHAnsi" w:hAnsiTheme="minorHAnsi"/>
          <w:b/>
          <w:lang w:val="es-MX"/>
        </w:rPr>
        <w:t>resources</w:t>
      </w:r>
      <w:r w:rsidR="006030A3" w:rsidRPr="00727981">
        <w:rPr>
          <w:rFonts w:asciiTheme="minorHAnsi" w:hAnsiTheme="minorHAnsi"/>
          <w:lang w:val="es-MX"/>
        </w:rPr>
        <w:t>:</w:t>
      </w:r>
      <w:r w:rsidRPr="00727981">
        <w:rPr>
          <w:rFonts w:asciiTheme="minorHAnsi" w:hAnsiTheme="minorHAnsi"/>
          <w:lang w:val="es-MX"/>
        </w:rPr>
        <w:t xml:space="preserve"> Es la carpeta para colocar todo lo que sean recursos de configuración y archivos que no se compilan.</w:t>
      </w:r>
    </w:p>
    <w:p w:rsidR="00E84B69" w:rsidRPr="00727981" w:rsidRDefault="00E84B69" w:rsidP="00E84B69">
      <w:pPr>
        <w:pStyle w:val="normal0"/>
        <w:numPr>
          <w:ilvl w:val="0"/>
          <w:numId w:val="1"/>
        </w:numPr>
        <w:ind w:hanging="359"/>
        <w:rPr>
          <w:rFonts w:asciiTheme="minorHAnsi" w:hAnsiTheme="minorHAnsi"/>
          <w:lang w:val="es-MX"/>
        </w:rPr>
      </w:pPr>
      <w:r w:rsidRPr="00727981">
        <w:rPr>
          <w:rFonts w:asciiTheme="minorHAnsi" w:hAnsiTheme="minorHAnsi"/>
          <w:b/>
          <w:lang w:val="es-MX"/>
        </w:rPr>
        <w:t>src/test/</w:t>
      </w:r>
      <w:r w:rsidR="006030A3" w:rsidRPr="00727981">
        <w:rPr>
          <w:rFonts w:asciiTheme="minorHAnsi" w:hAnsiTheme="minorHAnsi"/>
          <w:b/>
          <w:lang w:val="es-MX"/>
        </w:rPr>
        <w:t>java</w:t>
      </w:r>
      <w:r w:rsidR="006030A3" w:rsidRPr="00727981">
        <w:rPr>
          <w:rFonts w:asciiTheme="minorHAnsi" w:hAnsiTheme="minorHAnsi"/>
          <w:lang w:val="es-MX"/>
        </w:rPr>
        <w:t>:</w:t>
      </w:r>
      <w:r w:rsidRPr="00727981">
        <w:rPr>
          <w:rFonts w:asciiTheme="minorHAnsi" w:hAnsiTheme="minorHAnsi"/>
          <w:lang w:val="es-MX"/>
        </w:rPr>
        <w:t xml:space="preserve"> Aquí va todo el código de java que se usará para pruebas, pruebas unitarias y pruebas de integración, generalmente lo que está aquí se compila pero no corre con la aplicación.</w:t>
      </w:r>
    </w:p>
    <w:p w:rsidR="00E84B69" w:rsidRPr="00727981" w:rsidRDefault="00E84B69" w:rsidP="00E84B69">
      <w:pPr>
        <w:pStyle w:val="normal0"/>
        <w:numPr>
          <w:ilvl w:val="0"/>
          <w:numId w:val="1"/>
        </w:numPr>
        <w:ind w:hanging="359"/>
        <w:rPr>
          <w:rFonts w:asciiTheme="minorHAnsi" w:hAnsiTheme="minorHAnsi"/>
          <w:lang w:val="es-MX"/>
        </w:rPr>
      </w:pPr>
      <w:r w:rsidRPr="00727981">
        <w:rPr>
          <w:rFonts w:asciiTheme="minorHAnsi" w:hAnsiTheme="minorHAnsi"/>
          <w:b/>
          <w:lang w:val="es-MX"/>
        </w:rPr>
        <w:t>src/main/</w:t>
      </w:r>
      <w:r w:rsidR="006030A3" w:rsidRPr="00727981">
        <w:rPr>
          <w:rFonts w:asciiTheme="minorHAnsi" w:hAnsiTheme="minorHAnsi"/>
          <w:b/>
          <w:lang w:val="es-MX"/>
        </w:rPr>
        <w:t>webapp</w:t>
      </w:r>
      <w:r w:rsidR="006030A3" w:rsidRPr="00727981">
        <w:rPr>
          <w:rFonts w:asciiTheme="minorHAnsi" w:hAnsiTheme="minorHAnsi"/>
          <w:lang w:val="es-MX"/>
        </w:rPr>
        <w:t>:</w:t>
      </w:r>
      <w:r w:rsidRPr="00727981">
        <w:rPr>
          <w:rFonts w:asciiTheme="minorHAnsi" w:hAnsiTheme="minorHAnsi"/>
          <w:lang w:val="es-MX"/>
        </w:rPr>
        <w:t xml:space="preserve"> Aquí van archivos de configuración para el contenedor de aplicaciones (</w:t>
      </w:r>
      <w:hyperlink r:id="rId18">
        <w:r w:rsidRPr="00727981">
          <w:rPr>
            <w:rFonts w:asciiTheme="minorHAnsi" w:hAnsiTheme="minorHAnsi"/>
            <w:color w:val="1155CC"/>
            <w:u w:val="single"/>
            <w:lang w:val="es-MX"/>
          </w:rPr>
          <w:t>web.xml</w:t>
        </w:r>
      </w:hyperlink>
      <w:r w:rsidRPr="00727981">
        <w:rPr>
          <w:rFonts w:asciiTheme="minorHAnsi" w:hAnsiTheme="minorHAnsi"/>
          <w:lang w:val="es-MX"/>
        </w:rPr>
        <w:t>), y la parte de la “vista”, es decir, jsp, recursos de html, javascript y css.</w:t>
      </w:r>
    </w:p>
    <w:p w:rsidR="00D03ADB" w:rsidRDefault="00D03ADB">
      <w:bookmarkStart w:id="23" w:name="h.cxv86rcwgg8j" w:colFirst="0" w:colLast="0"/>
      <w:bookmarkEnd w:id="23"/>
      <w:r>
        <w:br w:type="page"/>
      </w:r>
    </w:p>
    <w:p w:rsidR="00B919FE" w:rsidRDefault="00D03ADB" w:rsidP="00D03ADB">
      <w:pPr>
        <w:pStyle w:val="Ttulo1"/>
      </w:pPr>
      <w:bookmarkStart w:id="24" w:name="_Toc358906238"/>
      <w:r>
        <w:lastRenderedPageBreak/>
        <w:t>Strust2</w:t>
      </w:r>
      <w:bookmarkEnd w:id="24"/>
    </w:p>
    <w:p w:rsidR="00D03ADB" w:rsidRPr="00D03ADB" w:rsidRDefault="00C347D8" w:rsidP="00D03ADB">
      <w:r>
        <w:t>Work In Progress…</w:t>
      </w:r>
    </w:p>
    <w:sectPr w:rsidR="00D03ADB" w:rsidRPr="00D03ADB" w:rsidSect="00E9615F">
      <w:headerReference w:type="default" r:id="rId19"/>
      <w:footerReference w:type="default" r:id="rId20"/>
      <w:pgSz w:w="12240" w:h="15840" w:code="1"/>
      <w:pgMar w:top="1418" w:right="1418" w:bottom="1418" w:left="1418" w:header="709" w:footer="709"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3536" w:rsidRDefault="00E93536">
      <w:pPr>
        <w:spacing w:after="0" w:line="240" w:lineRule="auto"/>
      </w:pPr>
      <w:r>
        <w:separator/>
      </w:r>
    </w:p>
  </w:endnote>
  <w:endnote w:type="continuationSeparator" w:id="1">
    <w:p w:rsidR="00E93536" w:rsidRDefault="00E935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6142"/>
      <w:docPartObj>
        <w:docPartGallery w:val="Page Numbers (Bottom of Page)"/>
        <w:docPartUnique/>
      </w:docPartObj>
    </w:sdtPr>
    <w:sdtContent>
      <w:p w:rsidR="009428A5" w:rsidRDefault="00ED7EB9">
        <w:pPr>
          <w:pStyle w:val="Piedepgina"/>
          <w:jc w:val="right"/>
        </w:pPr>
        <w:fldSimple w:instr=" PAGE   \* MERGEFORMAT ">
          <w:r w:rsidR="00B8470B">
            <w:rPr>
              <w:noProof/>
            </w:rPr>
            <w:t>2</w:t>
          </w:r>
        </w:fldSimple>
      </w:p>
    </w:sdtContent>
  </w:sdt>
  <w:p w:rsidR="00F45096" w:rsidRPr="0081400B" w:rsidRDefault="00ED7EB9" w:rsidP="009428A5">
    <w:pPr>
      <w:pStyle w:val="Piedepgina"/>
      <w:pBdr>
        <w:top w:val="single" w:sz="4" w:space="1" w:color="A5A5A5" w:themeColor="background1" w:themeShade="A5"/>
      </w:pBdr>
      <w:rPr>
        <w:color w:val="7F7F7F" w:themeColor="background1" w:themeShade="7F"/>
        <w:sz w:val="20"/>
      </w:rPr>
    </w:pPr>
    <w:sdt>
      <w:sdtPr>
        <w:rPr>
          <w:color w:val="7F7F7F" w:themeColor="background1" w:themeShade="7F"/>
          <w:sz w:val="20"/>
        </w:rPr>
        <w:alias w:val="Compañía"/>
        <w:id w:val="1146143"/>
        <w:dataBinding w:prefixMappings="xmlns:ns0='http://schemas.openxmlformats.org/officeDocument/2006/extended-properties' " w:xpath="/ns0:Properties[1]/ns0:Company[1]" w:storeItemID="{6668398D-A668-4E3E-A5EB-62B293D839F1}"/>
        <w:text/>
      </w:sdtPr>
      <w:sdtContent>
        <w:r w:rsidR="009428A5" w:rsidRPr="0081400B">
          <w:rPr>
            <w:color w:val="7F7F7F" w:themeColor="background1" w:themeShade="7F"/>
            <w:sz w:val="20"/>
          </w:rPr>
          <w:t>TecGurus</w:t>
        </w:r>
      </w:sdtContent>
    </w:sdt>
    <w:r w:rsidR="009428A5" w:rsidRPr="0081400B">
      <w:rPr>
        <w:color w:val="7F7F7F" w:themeColor="background1" w:themeShade="7F"/>
        <w:sz w:val="20"/>
      </w:rPr>
      <w:t xml:space="preserve"> | Preparado por </w:t>
    </w:r>
    <w:sdt>
      <w:sdtPr>
        <w:rPr>
          <w:color w:val="7F7F7F" w:themeColor="background1" w:themeShade="7F"/>
          <w:sz w:val="20"/>
        </w:rPr>
        <w:alias w:val="Autor"/>
        <w:id w:val="1146221"/>
        <w:placeholder>
          <w:docPart w:val="0DA2F50CDE7842CF80F55FC0B50D0BA6"/>
        </w:placeholder>
        <w:dataBinding w:prefixMappings="xmlns:ns0='http://purl.org/dc/elements/1.1/' xmlns:ns1='http://schemas.openxmlformats.org/package/2006/metadata/core-properties' " w:xpath="/ns1:coreProperties[1]/ns0:creator[1]" w:storeItemID="{6C3C8BC8-F283-45AE-878A-BAB7291924A1}"/>
        <w:text/>
      </w:sdtPr>
      <w:sdtContent>
        <w:r w:rsidR="009428A5" w:rsidRPr="0081400B">
          <w:rPr>
            <w:color w:val="7F7F7F" w:themeColor="background1" w:themeShade="7F"/>
            <w:sz w:val="20"/>
          </w:rPr>
          <w:t>Raúl Gerardo Vázquez González</w:t>
        </w:r>
      </w:sdtContent>
    </w:sdt>
    <w:r w:rsidR="00F45096">
      <w:rPr>
        <w:color w:val="7F7F7F" w:themeColor="background1" w:themeShade="7F"/>
        <w:sz w:val="20"/>
      </w:rPr>
      <w:t xml:space="preserve">; </w:t>
    </w:r>
    <w:sdt>
      <w:sdtPr>
        <w:rPr>
          <w:color w:val="7F7F7F" w:themeColor="background1" w:themeShade="7F"/>
          <w:sz w:val="20"/>
        </w:rPr>
        <w:alias w:val="Palabras clave"/>
        <w:id w:val="1146376"/>
        <w:placeholder>
          <w:docPart w:val="0C1855D594694AA9870F5442E856DFBE"/>
        </w:placeholder>
        <w:dataBinding w:prefixMappings="xmlns:ns0='http://purl.org/dc/elements/1.1/' xmlns:ns1='http://schemas.openxmlformats.org/package/2006/metadata/core-properties' " w:xpath="/ns1:coreProperties[1]/ns1:keywords[1]" w:storeItemID="{6C3C8BC8-F283-45AE-878A-BAB7291924A1}"/>
        <w:text/>
      </w:sdtPr>
      <w:sdtContent>
        <w:r w:rsidR="00F45096">
          <w:rPr>
            <w:color w:val="7F7F7F" w:themeColor="background1" w:themeShade="7F"/>
            <w:sz w:val="20"/>
            <w:lang w:val="en-US"/>
          </w:rPr>
          <w:t>Giovanny Rodriguez Aguilar</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3536" w:rsidRDefault="00E93536">
      <w:pPr>
        <w:spacing w:after="0" w:line="240" w:lineRule="auto"/>
      </w:pPr>
      <w:r>
        <w:separator/>
      </w:r>
    </w:p>
  </w:footnote>
  <w:footnote w:type="continuationSeparator" w:id="1">
    <w:p w:rsidR="00E93536" w:rsidRDefault="00E93536">
      <w:pPr>
        <w:spacing w:after="0" w:line="240" w:lineRule="auto"/>
      </w:pPr>
      <w:r>
        <w:continuationSeparator/>
      </w:r>
    </w:p>
  </w:footnote>
  <w:footnote w:id="2">
    <w:p w:rsidR="00D9324A" w:rsidRDefault="00D9324A">
      <w:pPr>
        <w:pStyle w:val="Textonotapie"/>
      </w:pPr>
      <w:r>
        <w:rPr>
          <w:rStyle w:val="Refdenotaalpie"/>
        </w:rPr>
        <w:footnoteRef/>
      </w:r>
      <w:r>
        <w:t xml:space="preserve"> Para más información visite </w:t>
      </w:r>
      <w:hyperlink r:id="rId1" w:history="1">
        <w:r w:rsidRPr="00D9324A">
          <w:rPr>
            <w:rStyle w:val="Hipervnculo"/>
          </w:rPr>
          <w:t>http://maven.apache.org/</w:t>
        </w:r>
      </w:hyperlink>
    </w:p>
  </w:footnote>
  <w:footnote w:id="3">
    <w:p w:rsidR="00247E04" w:rsidRDefault="00247E04">
      <w:pPr>
        <w:pStyle w:val="Textonotapie"/>
      </w:pPr>
      <w:r>
        <w:rPr>
          <w:rStyle w:val="Refdenotaalpie"/>
        </w:rPr>
        <w:footnoteRef/>
      </w:r>
      <w:r>
        <w:t xml:space="preserve"> “pom-root” es el archetype de base usado para la creación de un proyecto modular</w:t>
      </w:r>
      <w:r w:rsidR="006C157A">
        <w:t>, puede ser sustituido por cualquier archetype deseado</w:t>
      </w:r>
      <w:r>
        <w:t>.</w:t>
      </w:r>
    </w:p>
  </w:footnote>
  <w:footnote w:id="4">
    <w:p w:rsidR="00CD65DE" w:rsidRPr="00CD65DE" w:rsidRDefault="00CD65DE">
      <w:pPr>
        <w:pStyle w:val="Textonotapie"/>
        <w:rPr>
          <w:b/>
        </w:rPr>
      </w:pPr>
      <w:r>
        <w:rPr>
          <w:rStyle w:val="Refdenotaalpie"/>
        </w:rPr>
        <w:footnoteRef/>
      </w:r>
      <w:r>
        <w:t xml:space="preserve"> Un remote catalog, es un archivo XML con las descripciones de archetypes usados por maven, el remote catalog por excelencia es </w:t>
      </w:r>
      <w:r w:rsidRPr="00CD65DE">
        <w:rPr>
          <w:b/>
        </w:rPr>
        <w:t>http://repo1.maven.org/maven2/archetype-catalog.xml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808080" w:themeColor="text1" w:themeTint="7F"/>
      </w:rPr>
      <w:alias w:val="Título"/>
      <w:id w:val="1146120"/>
      <w:placeholder>
        <w:docPart w:val="BB21F65B17CA489A90B1E4E935A51020"/>
      </w:placeholder>
      <w:dataBinding w:prefixMappings="xmlns:ns0='http://purl.org/dc/elements/1.1/' xmlns:ns1='http://schemas.openxmlformats.org/package/2006/metadata/core-properties' " w:xpath="/ns1:coreProperties[1]/ns0:title[1]" w:storeItemID="{6C3C8BC8-F283-45AE-878A-BAB7291924A1}"/>
      <w:text/>
    </w:sdtPr>
    <w:sdtContent>
      <w:p w:rsidR="009428A5" w:rsidRDefault="009428A5" w:rsidP="009428A5">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rPr>
          <w:t>Java Frameworks EE</w:t>
        </w:r>
      </w:p>
    </w:sdtContent>
  </w:sdt>
  <w:p w:rsidR="00B919FE" w:rsidRDefault="00B919F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CF238C"/>
    <w:multiLevelType w:val="multilevel"/>
    <w:tmpl w:val="FA9E182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55EB5620"/>
    <w:multiLevelType w:val="multilevel"/>
    <w:tmpl w:val="BD4A3C3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attachedTemplate r:id="rId1"/>
  <w:defaultTabStop w:val="709"/>
  <w:hyphenationZone w:val="420"/>
  <w:drawingGridHorizontalSpacing w:val="110"/>
  <w:displayHorizontalDrawingGridEvery w:val="2"/>
  <w:characterSpacingControl w:val="doNotCompress"/>
  <w:hdrShapeDefaults>
    <o:shapedefaults v:ext="edit" spidmax="11266">
      <o:colormenu v:ext="edit" fillcolor="#00b050" strokecolor="none [3213]"/>
    </o:shapedefaults>
  </w:hdrShapeDefaults>
  <w:footnotePr>
    <w:footnote w:id="0"/>
    <w:footnote w:id="1"/>
  </w:footnotePr>
  <w:endnotePr>
    <w:endnote w:id="0"/>
    <w:endnote w:id="1"/>
  </w:endnotePr>
  <w:compat/>
  <w:rsids>
    <w:rsidRoot w:val="009D36F3"/>
    <w:rsid w:val="000D4B08"/>
    <w:rsid w:val="00167ED0"/>
    <w:rsid w:val="001A3397"/>
    <w:rsid w:val="001B3BAC"/>
    <w:rsid w:val="00247E04"/>
    <w:rsid w:val="002D2904"/>
    <w:rsid w:val="00362A5D"/>
    <w:rsid w:val="00365C06"/>
    <w:rsid w:val="003E5CC7"/>
    <w:rsid w:val="003F531B"/>
    <w:rsid w:val="00407382"/>
    <w:rsid w:val="00455655"/>
    <w:rsid w:val="004716FB"/>
    <w:rsid w:val="004C2314"/>
    <w:rsid w:val="00525D46"/>
    <w:rsid w:val="00595E5B"/>
    <w:rsid w:val="005B769B"/>
    <w:rsid w:val="006030A3"/>
    <w:rsid w:val="006103B6"/>
    <w:rsid w:val="006114B2"/>
    <w:rsid w:val="0061733A"/>
    <w:rsid w:val="00671ABC"/>
    <w:rsid w:val="006C157A"/>
    <w:rsid w:val="006C6A8A"/>
    <w:rsid w:val="00716233"/>
    <w:rsid w:val="00727981"/>
    <w:rsid w:val="007A1D4E"/>
    <w:rsid w:val="0081400B"/>
    <w:rsid w:val="00903194"/>
    <w:rsid w:val="009428A5"/>
    <w:rsid w:val="00972670"/>
    <w:rsid w:val="009B00C4"/>
    <w:rsid w:val="009D36F3"/>
    <w:rsid w:val="009F1274"/>
    <w:rsid w:val="009F2EF9"/>
    <w:rsid w:val="009F5A39"/>
    <w:rsid w:val="00A35239"/>
    <w:rsid w:val="00A532D2"/>
    <w:rsid w:val="00A75A96"/>
    <w:rsid w:val="00A80717"/>
    <w:rsid w:val="00A8607F"/>
    <w:rsid w:val="00B30232"/>
    <w:rsid w:val="00B619FD"/>
    <w:rsid w:val="00B8470B"/>
    <w:rsid w:val="00B919FE"/>
    <w:rsid w:val="00BB5C0B"/>
    <w:rsid w:val="00BC0CE0"/>
    <w:rsid w:val="00BC3CF8"/>
    <w:rsid w:val="00C347D8"/>
    <w:rsid w:val="00C4672B"/>
    <w:rsid w:val="00C55211"/>
    <w:rsid w:val="00C563DF"/>
    <w:rsid w:val="00CD65DE"/>
    <w:rsid w:val="00D03ADB"/>
    <w:rsid w:val="00D80941"/>
    <w:rsid w:val="00D9324A"/>
    <w:rsid w:val="00E71638"/>
    <w:rsid w:val="00E84B69"/>
    <w:rsid w:val="00E93536"/>
    <w:rsid w:val="00E9615F"/>
    <w:rsid w:val="00EC066B"/>
    <w:rsid w:val="00ED7EB9"/>
    <w:rsid w:val="00EE2CC6"/>
    <w:rsid w:val="00F45096"/>
    <w:rsid w:val="00F463E3"/>
    <w:rsid w:val="00F6414F"/>
    <w:rsid w:val="00F70C3E"/>
    <w:rsid w:val="00F732E4"/>
    <w:rsid w:val="00F7680A"/>
    <w:rsid w:val="00FA6C6D"/>
    <w:rsid w:val="00FC0BE4"/>
    <w:rsid w:val="00FD703E"/>
    <w:rsid w:val="00FF2D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00b050" strokecolor="none [3213]"/>
    </o:shapedefaults>
    <o:shapelayout v:ext="edit">
      <o:idmap v:ext="edit" data="1"/>
      <o:rules v:ext="edit">
        <o:r id="V:Rule4" type="callout" idref="#_x0000_s1027"/>
      </o:rules>
      <o:regrouptable v:ext="edit">
        <o:entry new="1"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B69"/>
    <w:rPr>
      <w:rFonts w:eastAsiaTheme="minorEastAsia"/>
      <w:lang w:val="es-MX"/>
    </w:rPr>
  </w:style>
  <w:style w:type="paragraph" w:styleId="Ttulo1">
    <w:name w:val="heading 1"/>
    <w:basedOn w:val="Normal"/>
    <w:next w:val="Normal"/>
    <w:link w:val="Ttulo1Car"/>
    <w:uiPriority w:val="9"/>
    <w:qFormat/>
    <w:rsid w:val="00455655"/>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Ttulo2">
    <w:name w:val="heading 2"/>
    <w:basedOn w:val="normal0"/>
    <w:next w:val="normal0"/>
    <w:link w:val="Ttulo2Car"/>
    <w:qFormat/>
    <w:rsid w:val="00455655"/>
    <w:pPr>
      <w:spacing w:before="360" w:after="80"/>
      <w:outlineLvl w:val="1"/>
    </w:pPr>
    <w:rPr>
      <w:rFonts w:asciiTheme="minorHAnsi" w:hAnsiTheme="minorHAnsi"/>
      <w:b/>
      <w:color w:val="365F91" w:themeColor="accent1" w:themeShade="BF"/>
      <w:sz w:val="28"/>
    </w:rPr>
  </w:style>
  <w:style w:type="paragraph" w:styleId="Ttulo3">
    <w:name w:val="heading 3"/>
    <w:basedOn w:val="Ttulo2"/>
    <w:next w:val="normal0"/>
    <w:link w:val="Ttulo3Car"/>
    <w:qFormat/>
    <w:rsid w:val="004716FB"/>
    <w:pPr>
      <w:spacing w:before="280"/>
      <w:outlineLvl w:val="2"/>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19F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919FE"/>
  </w:style>
  <w:style w:type="paragraph" w:styleId="Piedepgina">
    <w:name w:val="footer"/>
    <w:basedOn w:val="Normal"/>
    <w:link w:val="PiedepginaCar"/>
    <w:uiPriority w:val="99"/>
    <w:unhideWhenUsed/>
    <w:rsid w:val="00B919F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919FE"/>
  </w:style>
  <w:style w:type="character" w:customStyle="1" w:styleId="Ttulo2Car">
    <w:name w:val="Título 2 Car"/>
    <w:basedOn w:val="Fuentedeprrafopredeter"/>
    <w:link w:val="Ttulo2"/>
    <w:rsid w:val="00455655"/>
    <w:rPr>
      <w:rFonts w:eastAsia="Arial" w:cs="Arial"/>
      <w:b/>
      <w:color w:val="365F91" w:themeColor="accent1" w:themeShade="BF"/>
      <w:sz w:val="28"/>
    </w:rPr>
  </w:style>
  <w:style w:type="character" w:customStyle="1" w:styleId="Ttulo3Car">
    <w:name w:val="Título 3 Car"/>
    <w:basedOn w:val="Fuentedeprrafopredeter"/>
    <w:link w:val="Ttulo3"/>
    <w:rsid w:val="004716FB"/>
    <w:rPr>
      <w:rFonts w:eastAsia="Arial" w:cs="Arial"/>
      <w:b/>
      <w:color w:val="365F91" w:themeColor="accent1" w:themeShade="BF"/>
      <w:sz w:val="24"/>
    </w:rPr>
  </w:style>
  <w:style w:type="paragraph" w:customStyle="1" w:styleId="normal0">
    <w:name w:val="normal"/>
    <w:rsid w:val="00E84B69"/>
    <w:pPr>
      <w:spacing w:after="0"/>
    </w:pPr>
    <w:rPr>
      <w:rFonts w:ascii="Arial" w:eastAsia="Arial" w:hAnsi="Arial" w:cs="Arial"/>
      <w:color w:val="000000"/>
    </w:rPr>
  </w:style>
  <w:style w:type="paragraph" w:styleId="Textodeglobo">
    <w:name w:val="Balloon Text"/>
    <w:basedOn w:val="Normal"/>
    <w:link w:val="TextodegloboCar"/>
    <w:uiPriority w:val="99"/>
    <w:semiHidden/>
    <w:unhideWhenUsed/>
    <w:rsid w:val="00E84B6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4B69"/>
    <w:rPr>
      <w:rFonts w:ascii="Tahoma" w:eastAsiaTheme="minorEastAsia" w:hAnsi="Tahoma" w:cs="Tahoma"/>
      <w:sz w:val="16"/>
      <w:szCs w:val="16"/>
    </w:rPr>
  </w:style>
  <w:style w:type="paragraph" w:styleId="Sinespaciado">
    <w:name w:val="No Spacing"/>
    <w:link w:val="SinespaciadoCar"/>
    <w:uiPriority w:val="1"/>
    <w:qFormat/>
    <w:rsid w:val="009F1274"/>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9F1274"/>
    <w:rPr>
      <w:rFonts w:eastAsiaTheme="minorEastAsia"/>
      <w:lang w:val="es-ES"/>
    </w:rPr>
  </w:style>
  <w:style w:type="character" w:styleId="Textodelmarcadordeposicin">
    <w:name w:val="Placeholder Text"/>
    <w:basedOn w:val="Fuentedeprrafopredeter"/>
    <w:uiPriority w:val="99"/>
    <w:semiHidden/>
    <w:rsid w:val="009428A5"/>
    <w:rPr>
      <w:color w:val="808080"/>
    </w:rPr>
  </w:style>
  <w:style w:type="character" w:customStyle="1" w:styleId="Ttulo1Car">
    <w:name w:val="Título 1 Car"/>
    <w:basedOn w:val="Fuentedeprrafopredeter"/>
    <w:link w:val="Ttulo1"/>
    <w:uiPriority w:val="9"/>
    <w:rsid w:val="00455655"/>
    <w:rPr>
      <w:rFonts w:asciiTheme="majorHAnsi" w:eastAsiaTheme="majorEastAsia" w:hAnsiTheme="majorHAnsi" w:cstheme="majorBidi"/>
      <w:b/>
      <w:bCs/>
      <w:color w:val="365F91" w:themeColor="accent1" w:themeShade="BF"/>
      <w:sz w:val="32"/>
      <w:szCs w:val="28"/>
      <w:lang w:val="es-MX"/>
    </w:rPr>
  </w:style>
  <w:style w:type="paragraph" w:styleId="Textonotapie">
    <w:name w:val="footnote text"/>
    <w:basedOn w:val="Normal"/>
    <w:link w:val="TextonotapieCar"/>
    <w:uiPriority w:val="99"/>
    <w:semiHidden/>
    <w:unhideWhenUsed/>
    <w:rsid w:val="00D9324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9324A"/>
    <w:rPr>
      <w:rFonts w:eastAsiaTheme="minorEastAsia"/>
      <w:sz w:val="20"/>
      <w:szCs w:val="20"/>
      <w:lang w:val="es-MX"/>
    </w:rPr>
  </w:style>
  <w:style w:type="character" w:styleId="Refdenotaalpie">
    <w:name w:val="footnote reference"/>
    <w:basedOn w:val="Fuentedeprrafopredeter"/>
    <w:uiPriority w:val="99"/>
    <w:semiHidden/>
    <w:unhideWhenUsed/>
    <w:rsid w:val="00D9324A"/>
    <w:rPr>
      <w:vertAlign w:val="superscript"/>
    </w:rPr>
  </w:style>
  <w:style w:type="character" w:styleId="Hipervnculo">
    <w:name w:val="Hyperlink"/>
    <w:basedOn w:val="Fuentedeprrafopredeter"/>
    <w:uiPriority w:val="99"/>
    <w:unhideWhenUsed/>
    <w:rsid w:val="00D9324A"/>
    <w:rPr>
      <w:color w:val="0000FF" w:themeColor="hyperlink"/>
      <w:u w:val="single"/>
    </w:rPr>
  </w:style>
  <w:style w:type="paragraph" w:styleId="Subttulo">
    <w:name w:val="Subtitle"/>
    <w:basedOn w:val="Normal"/>
    <w:next w:val="Normal"/>
    <w:link w:val="SubttuloCar"/>
    <w:uiPriority w:val="11"/>
    <w:qFormat/>
    <w:rsid w:val="00525D4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525D46"/>
    <w:rPr>
      <w:rFonts w:asciiTheme="majorHAnsi" w:eastAsiaTheme="majorEastAsia" w:hAnsiTheme="majorHAnsi" w:cstheme="majorBidi"/>
      <w:i/>
      <w:iCs/>
      <w:color w:val="4F81BD" w:themeColor="accent1"/>
      <w:spacing w:val="15"/>
      <w:sz w:val="24"/>
      <w:szCs w:val="24"/>
      <w:lang w:val="es-MX"/>
    </w:rPr>
  </w:style>
  <w:style w:type="paragraph" w:styleId="TDC1">
    <w:name w:val="toc 1"/>
    <w:basedOn w:val="Normal"/>
    <w:next w:val="Normal"/>
    <w:autoRedefine/>
    <w:uiPriority w:val="39"/>
    <w:unhideWhenUsed/>
    <w:rsid w:val="00525D46"/>
    <w:pPr>
      <w:spacing w:after="100"/>
    </w:pPr>
  </w:style>
  <w:style w:type="paragraph" w:styleId="TDC2">
    <w:name w:val="toc 2"/>
    <w:basedOn w:val="Normal"/>
    <w:next w:val="Normal"/>
    <w:autoRedefine/>
    <w:uiPriority w:val="39"/>
    <w:unhideWhenUsed/>
    <w:rsid w:val="00525D46"/>
    <w:pPr>
      <w:spacing w:after="100"/>
      <w:ind w:left="220"/>
    </w:pPr>
  </w:style>
  <w:style w:type="paragraph" w:styleId="TDC3">
    <w:name w:val="toc 3"/>
    <w:basedOn w:val="Normal"/>
    <w:next w:val="Normal"/>
    <w:autoRedefine/>
    <w:uiPriority w:val="39"/>
    <w:unhideWhenUsed/>
    <w:rsid w:val="00525D46"/>
    <w:pPr>
      <w:spacing w:after="100"/>
      <w:ind w:left="440"/>
    </w:pPr>
  </w:style>
  <w:style w:type="paragraph" w:styleId="TtulodeTDC">
    <w:name w:val="TOC Heading"/>
    <w:basedOn w:val="Ttulo1"/>
    <w:next w:val="Normal"/>
    <w:uiPriority w:val="39"/>
    <w:semiHidden/>
    <w:unhideWhenUsed/>
    <w:qFormat/>
    <w:rsid w:val="00FA6C6D"/>
    <w:pPr>
      <w:outlineLvl w:val="9"/>
    </w:pPr>
    <w:rPr>
      <w:sz w:val="28"/>
      <w:lang w:val="es-ES"/>
    </w:rPr>
  </w:style>
  <w:style w:type="character" w:styleId="Hipervnculovisitado">
    <w:name w:val="FollowedHyperlink"/>
    <w:basedOn w:val="Fuentedeprrafopredeter"/>
    <w:uiPriority w:val="99"/>
    <w:semiHidden/>
    <w:unhideWhenUsed/>
    <w:rsid w:val="00C347D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docs.oracle.com/javaee/6/tutorial/doc/bnadx.html"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sonatype.com/books/mvnref-book/reference/pom-relationships-sect-pom-syntax.html" TargetMode="External"/><Relationship Id="rId2" Type="http://schemas.openxmlformats.org/officeDocument/2006/relationships/customXml" Target="../customXml/item2.xml"/><Relationship Id="rId16" Type="http://schemas.openxmlformats.org/officeDocument/2006/relationships/hyperlink" Target="http://maven.apache.org/guides/mini/guide-naming-conventions.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1" Type="http://schemas.openxmlformats.org/officeDocument/2006/relationships/hyperlink" Target="http://maven.apach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ovanny\AppData\Roaming\Microsoft\Document%20Building%20Blocks\3082\Building%20Block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B21F65B17CA489A90B1E4E935A51020"/>
        <w:category>
          <w:name w:val="General"/>
          <w:gallery w:val="placeholder"/>
        </w:category>
        <w:types>
          <w:type w:val="bbPlcHdr"/>
        </w:types>
        <w:behaviors>
          <w:behavior w:val="content"/>
        </w:behaviors>
        <w:guid w:val="{1D3AA655-CB5C-452B-8CA3-815720B78FEC}"/>
      </w:docPartPr>
      <w:docPartBody>
        <w:p w:rsidR="00487F80" w:rsidRDefault="00142865" w:rsidP="00142865">
          <w:pPr>
            <w:pStyle w:val="BB21F65B17CA489A90B1E4E935A51020"/>
          </w:pPr>
          <w:r>
            <w:rPr>
              <w:rFonts w:asciiTheme="majorHAnsi" w:eastAsiaTheme="majorEastAsia" w:hAnsiTheme="majorHAnsi" w:cstheme="majorBidi"/>
              <w:caps/>
              <w:lang w:val="es-ES"/>
            </w:rPr>
            <w:t>[Escribir el nombre de la compañía]</w:t>
          </w:r>
        </w:p>
      </w:docPartBody>
    </w:docPart>
    <w:docPart>
      <w:docPartPr>
        <w:name w:val="98D34FA1F06042869F596751C21BDAF7"/>
        <w:category>
          <w:name w:val="General"/>
          <w:gallery w:val="placeholder"/>
        </w:category>
        <w:types>
          <w:type w:val="bbPlcHdr"/>
        </w:types>
        <w:behaviors>
          <w:behavior w:val="content"/>
        </w:behaviors>
        <w:guid w:val="{98121686-CD31-4432-B6B7-64EAC5450FE3}"/>
      </w:docPartPr>
      <w:docPartBody>
        <w:p w:rsidR="00487F80" w:rsidRDefault="00142865" w:rsidP="00142865">
          <w:pPr>
            <w:pStyle w:val="98D34FA1F06042869F596751C21BDAF7"/>
          </w:pPr>
          <w:r>
            <w:rPr>
              <w:rFonts w:asciiTheme="majorHAnsi" w:eastAsiaTheme="majorEastAsia" w:hAnsiTheme="majorHAnsi" w:cstheme="majorBidi"/>
              <w:sz w:val="80"/>
              <w:szCs w:val="80"/>
              <w:lang w:val="es-ES"/>
            </w:rPr>
            <w:t>[Escribir el título del documento]</w:t>
          </w:r>
        </w:p>
      </w:docPartBody>
    </w:docPart>
    <w:docPart>
      <w:docPartPr>
        <w:name w:val="153C5E1959D043A0B7DE781F08726E43"/>
        <w:category>
          <w:name w:val="General"/>
          <w:gallery w:val="placeholder"/>
        </w:category>
        <w:types>
          <w:type w:val="bbPlcHdr"/>
        </w:types>
        <w:behaviors>
          <w:behavior w:val="content"/>
        </w:behaviors>
        <w:guid w:val="{C966A420-9189-47C0-B7E0-6D8FB6C45386}"/>
      </w:docPartPr>
      <w:docPartBody>
        <w:p w:rsidR="00487F80" w:rsidRDefault="00142865" w:rsidP="00142865">
          <w:pPr>
            <w:pStyle w:val="153C5E1959D043A0B7DE781F08726E43"/>
          </w:pPr>
          <w:r>
            <w:rPr>
              <w:rFonts w:asciiTheme="majorHAnsi" w:eastAsiaTheme="majorEastAsia" w:hAnsiTheme="majorHAnsi" w:cstheme="majorBidi"/>
              <w:sz w:val="44"/>
              <w:szCs w:val="44"/>
              <w:lang w:val="es-ES"/>
            </w:rPr>
            <w:t>[Escribir el subtítulo del documento]</w:t>
          </w:r>
        </w:p>
      </w:docPartBody>
    </w:docPart>
    <w:docPart>
      <w:docPartPr>
        <w:name w:val="2C0324C5C230468B9B16EB9B7C8B4588"/>
        <w:category>
          <w:name w:val="General"/>
          <w:gallery w:val="placeholder"/>
        </w:category>
        <w:types>
          <w:type w:val="bbPlcHdr"/>
        </w:types>
        <w:behaviors>
          <w:behavior w:val="content"/>
        </w:behaviors>
        <w:guid w:val="{B2681557-199C-4375-8339-E2A2E1CBEF2E}"/>
      </w:docPartPr>
      <w:docPartBody>
        <w:p w:rsidR="00487F80" w:rsidRDefault="00142865" w:rsidP="00142865">
          <w:pPr>
            <w:pStyle w:val="2C0324C5C230468B9B16EB9B7C8B4588"/>
          </w:pPr>
          <w:r>
            <w:rPr>
              <w:b/>
              <w:bCs/>
              <w:lang w:val="es-ES"/>
            </w:rPr>
            <w:t>[Escribir el nombre del autor]</w:t>
          </w:r>
        </w:p>
      </w:docPartBody>
    </w:docPart>
    <w:docPart>
      <w:docPartPr>
        <w:name w:val="2D71B9A9400E40A2B5A4E1741D29D58C"/>
        <w:category>
          <w:name w:val="General"/>
          <w:gallery w:val="placeholder"/>
        </w:category>
        <w:types>
          <w:type w:val="bbPlcHdr"/>
        </w:types>
        <w:behaviors>
          <w:behavior w:val="content"/>
        </w:behaviors>
        <w:guid w:val="{355F126D-38F4-403B-8CFF-ECCCDBAAE437}"/>
      </w:docPartPr>
      <w:docPartBody>
        <w:p w:rsidR="00487F80" w:rsidRDefault="00142865" w:rsidP="00142865">
          <w:pPr>
            <w:pStyle w:val="2D71B9A9400E40A2B5A4E1741D29D58C"/>
          </w:pPr>
          <w:r>
            <w:rPr>
              <w:b/>
              <w:bCs/>
              <w:lang w:val="es-ES"/>
            </w:rPr>
            <w:t>[Seleccionar fecha]</w:t>
          </w:r>
        </w:p>
      </w:docPartBody>
    </w:docPart>
    <w:docPart>
      <w:docPartPr>
        <w:name w:val="7519FB6A1C4C41BDA45EE27B1F0DDF0F"/>
        <w:category>
          <w:name w:val="General"/>
          <w:gallery w:val="placeholder"/>
        </w:category>
        <w:types>
          <w:type w:val="bbPlcHdr"/>
        </w:types>
        <w:behaviors>
          <w:behavior w:val="content"/>
        </w:behaviors>
        <w:guid w:val="{FC3D4BD5-EC23-4D50-8790-4D3E149DE532}"/>
      </w:docPartPr>
      <w:docPartBody>
        <w:p w:rsidR="00487F80" w:rsidRDefault="00142865" w:rsidP="00142865">
          <w:pPr>
            <w:pStyle w:val="7519FB6A1C4C41BDA45EE27B1F0DDF0F"/>
          </w:pPr>
          <w:r>
            <w:rPr>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0DA2F50CDE7842CF80F55FC0B50D0BA6"/>
        <w:category>
          <w:name w:val="General"/>
          <w:gallery w:val="placeholder"/>
        </w:category>
        <w:types>
          <w:type w:val="bbPlcHdr"/>
        </w:types>
        <w:behaviors>
          <w:behavior w:val="content"/>
        </w:behaviors>
        <w:guid w:val="{1C01E0D7-19F4-4621-A42D-3CF3452989F9}"/>
      </w:docPartPr>
      <w:docPartBody>
        <w:p w:rsidR="00487F80" w:rsidRDefault="00142865" w:rsidP="00142865">
          <w:pPr>
            <w:pStyle w:val="0DA2F50CDE7842CF80F55FC0B50D0BA6"/>
          </w:pPr>
          <w:r>
            <w:rPr>
              <w:rFonts w:asciiTheme="majorHAnsi" w:eastAsiaTheme="majorEastAsia" w:hAnsiTheme="majorHAnsi" w:cstheme="majorBidi"/>
              <w:lang w:val="es-ES"/>
            </w:rPr>
            <w:t>[Escribir el nombre de la compañía]</w:t>
          </w:r>
        </w:p>
      </w:docPartBody>
    </w:docPart>
    <w:docPart>
      <w:docPartPr>
        <w:name w:val="DC32C0CFD25C4445B9E495337D8FA439"/>
        <w:category>
          <w:name w:val="General"/>
          <w:gallery w:val="placeholder"/>
        </w:category>
        <w:types>
          <w:type w:val="bbPlcHdr"/>
        </w:types>
        <w:behaviors>
          <w:behavior w:val="content"/>
        </w:behaviors>
        <w:guid w:val="{D866A28D-CB65-4265-B05D-2A995D62B437}"/>
      </w:docPartPr>
      <w:docPartBody>
        <w:p w:rsidR="00487F80" w:rsidRDefault="00142865">
          <w:r w:rsidRPr="00960EB5">
            <w:rPr>
              <w:rStyle w:val="Textodelmarcadordeposicin"/>
            </w:rPr>
            <w:t>[Palabras clave]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F7336"/>
    <w:rsid w:val="00142865"/>
    <w:rsid w:val="00293BEC"/>
    <w:rsid w:val="00487F80"/>
    <w:rsid w:val="00AF73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286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F57A1AA49D34A82A6B54A3E9B54F07D">
    <w:name w:val="0F57A1AA49D34A82A6B54A3E9B54F07D"/>
    <w:rsid w:val="00AF7336"/>
  </w:style>
  <w:style w:type="paragraph" w:customStyle="1" w:styleId="1FD80E0624C845BA8A043968AE8A75A3">
    <w:name w:val="1FD80E0624C845BA8A043968AE8A75A3"/>
    <w:rsid w:val="00AF7336"/>
  </w:style>
  <w:style w:type="paragraph" w:customStyle="1" w:styleId="FA7FA4C6822D4D37B4E686E21727E784">
    <w:name w:val="FA7FA4C6822D4D37B4E686E21727E784"/>
    <w:rsid w:val="00AF7336"/>
  </w:style>
  <w:style w:type="paragraph" w:customStyle="1" w:styleId="6B118824728948A0ABD3E0A855FB90C2">
    <w:name w:val="6B118824728948A0ABD3E0A855FB90C2"/>
    <w:rsid w:val="00AF7336"/>
  </w:style>
  <w:style w:type="paragraph" w:customStyle="1" w:styleId="697F6C9AE94641CC8DB1FA36B254CF86">
    <w:name w:val="697F6C9AE94641CC8DB1FA36B254CF86"/>
    <w:rsid w:val="00AF7336"/>
  </w:style>
  <w:style w:type="paragraph" w:customStyle="1" w:styleId="2537E89FBD074645A47B5D606B9362B2">
    <w:name w:val="2537E89FBD074645A47B5D606B9362B2"/>
    <w:rsid w:val="00AF7336"/>
  </w:style>
  <w:style w:type="paragraph" w:customStyle="1" w:styleId="A7DBB0978F9C416C952B34F7BE24B979">
    <w:name w:val="A7DBB0978F9C416C952B34F7BE24B979"/>
    <w:rsid w:val="00AF7336"/>
  </w:style>
  <w:style w:type="paragraph" w:customStyle="1" w:styleId="8498EC20A79A438EA1BFEC05CA64F063">
    <w:name w:val="8498EC20A79A438EA1BFEC05CA64F063"/>
    <w:rsid w:val="00AF7336"/>
  </w:style>
  <w:style w:type="character" w:styleId="Textodelmarcadordeposicin">
    <w:name w:val="Placeholder Text"/>
    <w:basedOn w:val="Fuentedeprrafopredeter"/>
    <w:uiPriority w:val="99"/>
    <w:semiHidden/>
    <w:rsid w:val="00142865"/>
    <w:rPr>
      <w:color w:val="808080"/>
    </w:rPr>
  </w:style>
  <w:style w:type="paragraph" w:customStyle="1" w:styleId="9C68F3E199DB413999C3BDD719F3197C">
    <w:name w:val="9C68F3E199DB413999C3BDD719F3197C"/>
    <w:rsid w:val="00142865"/>
  </w:style>
  <w:style w:type="paragraph" w:customStyle="1" w:styleId="D284F281CB944C6795F9D1DF98476B71">
    <w:name w:val="D284F281CB944C6795F9D1DF98476B71"/>
    <w:rsid w:val="00142865"/>
  </w:style>
  <w:style w:type="paragraph" w:customStyle="1" w:styleId="8F173C3B8F95400E9A298F19AB1E1BE4">
    <w:name w:val="8F173C3B8F95400E9A298F19AB1E1BE4"/>
    <w:rsid w:val="00142865"/>
  </w:style>
  <w:style w:type="paragraph" w:customStyle="1" w:styleId="34C84C503E4C4A80A2ADDC4335655D07">
    <w:name w:val="34C84C503E4C4A80A2ADDC4335655D07"/>
    <w:rsid w:val="00142865"/>
  </w:style>
  <w:style w:type="paragraph" w:customStyle="1" w:styleId="BB21F65B17CA489A90B1E4E935A51020">
    <w:name w:val="BB21F65B17CA489A90B1E4E935A51020"/>
    <w:rsid w:val="00142865"/>
  </w:style>
  <w:style w:type="paragraph" w:customStyle="1" w:styleId="98D34FA1F06042869F596751C21BDAF7">
    <w:name w:val="98D34FA1F06042869F596751C21BDAF7"/>
    <w:rsid w:val="00142865"/>
  </w:style>
  <w:style w:type="paragraph" w:customStyle="1" w:styleId="153C5E1959D043A0B7DE781F08726E43">
    <w:name w:val="153C5E1959D043A0B7DE781F08726E43"/>
    <w:rsid w:val="00142865"/>
  </w:style>
  <w:style w:type="paragraph" w:customStyle="1" w:styleId="2C0324C5C230468B9B16EB9B7C8B4588">
    <w:name w:val="2C0324C5C230468B9B16EB9B7C8B4588"/>
    <w:rsid w:val="00142865"/>
  </w:style>
  <w:style w:type="paragraph" w:customStyle="1" w:styleId="2D71B9A9400E40A2B5A4E1741D29D58C">
    <w:name w:val="2D71B9A9400E40A2B5A4E1741D29D58C"/>
    <w:rsid w:val="00142865"/>
  </w:style>
  <w:style w:type="paragraph" w:customStyle="1" w:styleId="7519FB6A1C4C41BDA45EE27B1F0DDF0F">
    <w:name w:val="7519FB6A1C4C41BDA45EE27B1F0DDF0F"/>
    <w:rsid w:val="00142865"/>
  </w:style>
  <w:style w:type="paragraph" w:customStyle="1" w:styleId="0DA2F50CDE7842CF80F55FC0B50D0BA6">
    <w:name w:val="0DA2F50CDE7842CF80F55FC0B50D0BA6"/>
    <w:rsid w:val="00142865"/>
  </w:style>
  <w:style w:type="paragraph" w:customStyle="1" w:styleId="1D5683A486CD4BD3B113DE615F9EC6DA">
    <w:name w:val="1D5683A486CD4BD3B113DE615F9EC6DA"/>
    <w:rsid w:val="00487F80"/>
  </w:style>
  <w:style w:type="paragraph" w:customStyle="1" w:styleId="24C7820F7CF94DE5B2B70F7D000FCFFE">
    <w:name w:val="24C7820F7CF94DE5B2B70F7D000FCFFE"/>
    <w:rsid w:val="00487F80"/>
  </w:style>
  <w:style w:type="paragraph" w:customStyle="1" w:styleId="5B2086DF35DE4DC6936AF9059C6C45E4">
    <w:name w:val="5B2086DF35DE4DC6936AF9059C6C45E4"/>
    <w:rsid w:val="00487F8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Junio 2013</PublishDate>
  <Abstract>Este documento es destinado como apuntes de apoyo y ejercicios para los alumnos del curso Java Frameworks EE.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C21D82-F976-499C-AB73-BD1D3A433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Building Blocks.dotx</Template>
  <TotalTime>132</TotalTime>
  <Pages>12</Pages>
  <Words>664</Words>
  <Characters>3787</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Java Frameworks EE</vt:lpstr>
    </vt:vector>
  </TitlesOfParts>
  <Company>TecGurus</Company>
  <LinksUpToDate>false</LinksUpToDate>
  <CharactersWithSpaces>4443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Frameworks EE</dc:title>
  <dc:subject>Apuntes de curso</dc:subject>
  <dc:creator>Raúl Gerardo Vázquez González</dc:creator>
  <cp:keywords>Giovanny Rodriguez Aguilar</cp:keywords>
  <cp:lastModifiedBy>gio.rodriguez88@outlook.com</cp:lastModifiedBy>
  <cp:revision>64</cp:revision>
  <dcterms:created xsi:type="dcterms:W3CDTF">2013-06-12T22:24:00Z</dcterms:created>
  <dcterms:modified xsi:type="dcterms:W3CDTF">2013-06-13T22:01:00Z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12.0.4518</vt:lpwstr>
  </property>
  <property fmtid="{D5CDD505-2E9C-101B-9397-08002B2CF9AE}" pid="4" name="Autor2">
    <vt:lpwstr>Giovanny Rodriguez Aguilar</vt:lpwstr>
  </property>
</Properties>
</file>